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1997710</wp:posOffset>
                </wp:positionV>
                <wp:extent cx="3023870" cy="274320"/>
                <wp:effectExtent l="0" t="0" r="0" b="114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870" cy="274320"/>
                          <a:chOff x="9690" y="3484"/>
                          <a:chExt cx="4762" cy="432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9690" y="3499"/>
                            <a:ext cx="4098" cy="408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1" name="文本框 88"/>
                        <wps:cNvSpPr txBox="1"/>
                        <wps:spPr>
                          <a:xfrm>
                            <a:off x="10614" y="3484"/>
                            <a:ext cx="3839" cy="4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   Experience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矩形 178"/>
                        <wps:cNvSpPr/>
                        <wps:spPr>
                          <a:xfrm>
                            <a:off x="10166" y="3487"/>
                            <a:ext cx="362" cy="408"/>
                          </a:xfrm>
                          <a:prstGeom prst="parallelogram">
                            <a:avLst>
                              <a:gd name="adj" fmla="val 42171"/>
                            </a:avLst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2" name="KSO_Shape"/>
                        <wps:cNvSpPr/>
                        <wps:spPr bwMode="auto">
                          <a:xfrm>
                            <a:off x="9748" y="3543"/>
                            <a:ext cx="168" cy="321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1.1pt;margin-top:157.3pt;height:21.6pt;width:238.1pt;z-index:251652096;mso-width-relative:page;mso-height-relative:page;" coordorigin="9690,3484" coordsize="4762,432" o:gfxdata="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">
                <o:lock v:ext="edit" aspectratio="f"/>
                <v:rect id="_x0000_s1026" o:spid="_x0000_s1026" o:spt="1" style="position:absolute;left:9690;top:3499;height:408;width:4098;v-text-anchor:middle;" fillcolor="#84A6BE" filled="t" stroked="f" coordsize="21600,21600" o:gfxdata="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pstrdkAAAALAQAADwAAAAAAAAABACAAAAAiAAAAZHJzL2Rvd25yZXYueG1sUEsBAhQAFAAAAAgA&#10;h07iQBrr/KLrAQAAsAMAAA4AAAAAAAAAAQAgAAAAKAEAAGRycy9lMm9Eb2MueG1sUEsFBgAAAAAG&#10;AAYAWQEAAIUF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88" o:spid="_x0000_s1026" o:spt="202" type="#_x0000_t202" style="position:absolute;left:10614;top:3484;height:432;width:3839;" filled="f" stroked="f" coordsize="21600,21600" o:gfxdata="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FW4Ay7XAAAACwEAAA8AAAAAAAAA&#10;AQAgAAAAIgAAAGRycy9kb3ducmV2LnhtbFBLAQIUABQAAAAIAIdO4kAlnx1WoAEAABEDAAAOAAAA&#10;AAAAAAEAIAAAACYBAABkcnMvZTJvRG9jLnhtbFBLBQYAAAAABgAGAFkBAAA4BQ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>工作经历   Experience</w:t>
                        </w:r>
                      </w:p>
                    </w:txbxContent>
                  </v:textbox>
                </v:shape>
                <v:shape id="矩形 178" o:spid="_x0000_s1026" o:spt="7" type="#_x0000_t7" style="position:absolute;left:10166;top:3487;height:408;width:362;v-text-anchor:middle;" fillcolor="#F2F2F2" filled="t" stroked="f" coordsize="21600,21600" o:gfxdata="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rKPC3AAAAAsBAAAPAAAAAAAAAAEAIAAAACIAAABkcnMvZG93bnJldi54bWxQSwECFAAUAAAACACH&#10;TuJAGaZziyACAAAWBAAADgAAAAAAAAABACAAAAArAQAAZHJzL2Uyb0RvYy54bWxQSwUGAAAAAAYA&#10;BgBZAQAAvQUAAAAA&#10;" adj="910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9748;top:3543;height:321;width:168;v-text-anchor:middle;" fillcolor="#FFFFFF" filled="t" stroked="f" coordsize="3389,6457" o:gfxdata="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  <v:path o:connectlocs="40448,7084;40272,7553;39702,8902;38824,10882;37653,13346;36570,15414;35750,16837;34872,18289;33951,19727;32970,21134;31916,22499;30819,23789;49594,69975;0,69975;19258,24831;18102,23540;17004,22161;15936,20709;14941,19213;13990,17688;13112,16162;12292,14652;10873,11850;9775,9445;8999,7641;8531,6512;8707,6336;9556,5617;10492,4869;11721,4018;13199,3124;14926,2214;15892,1804;16887,1393;17955,1041;19068,718;20238,440;21438,219;22697,73;23985,0;25316,14;26707,117;28126,322;29560,630;31053,1041;32560,1584;34097,2258;35663,3065;37258,4018;38868,5133;40507,6409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8023860</wp:posOffset>
                </wp:positionV>
                <wp:extent cx="3112135" cy="274320"/>
                <wp:effectExtent l="0" t="0" r="0" b="1143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135" cy="274320"/>
                          <a:chOff x="8245" y="14801"/>
                          <a:chExt cx="4901" cy="432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8245" y="14806"/>
                            <a:ext cx="4225" cy="408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4" name="文本框 91"/>
                        <wps:cNvSpPr txBox="1"/>
                        <wps:spPr>
                          <a:xfrm>
                            <a:off x="9308" y="14801"/>
                            <a:ext cx="3839" cy="4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矩形 178"/>
                        <wps:cNvSpPr/>
                        <wps:spPr>
                          <a:xfrm>
                            <a:off x="8848" y="14806"/>
                            <a:ext cx="362" cy="408"/>
                          </a:xfrm>
                          <a:prstGeom prst="parallelogram">
                            <a:avLst>
                              <a:gd name="adj" fmla="val 42171"/>
                            </a:avLst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5" name="KSO_Shape"/>
                        <wps:cNvSpPr/>
                        <wps:spPr bwMode="auto">
                          <a:xfrm>
                            <a:off x="8382" y="14867"/>
                            <a:ext cx="210" cy="266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1.1pt;margin-top:631.8pt;height:21.6pt;width:245.05pt;z-index:251651072;mso-width-relative:page;mso-height-relative:page;" coordorigin="8245,14801" coordsize="4901,432" o:gfxdata="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">
                <o:lock v:ext="edit" aspectratio="f"/>
                <v:rect id="_x0000_s1026" o:spid="_x0000_s1026" o:spt="1" style="position:absolute;left:8245;top:14806;height:408;width:4225;v-text-anchor:middle;" fillcolor="#84A6BE" filled="t" stroked="f" coordsize="21600,21600" o:gfxdata="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mrk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91" o:spid="_x0000_s1026" o:spt="202" type="#_x0000_t202" style="position:absolute;left:9308;top:14801;height:432;width:383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shape id="矩形 178" o:spid="_x0000_s1026" o:spt="7" type="#_x0000_t7" style="position:absolute;left:8848;top:14806;height:408;width:362;v-text-anchor:middle;" fillcolor="#F2F2F2" filled="t" stroked="f" coordsize="21600,21600" o:gfxdata="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c457vQAA&#10;ANsAAAAPAAAAAAAAAAEAIAAAACIAAABkcnMvZG93bnJldi54bWxQSwECFAAUAAAACACHTuJAMy8F&#10;njsAAAA5AAAAEAAAAAAAAAABACAAAAAMAQAAZHJzL3NoYXBleG1sLnhtbFBLBQYAAAAABgAGAFsB&#10;AAC2AwAAAAA=&#10;" adj="910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8382;top:14867;height:266;width:210;v-text-anchor:middle;" fillcolor="#FFFFFF" filled="t" stroked="f" coordsize="1679575,2125662" o:gfxdata="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AKlavQAA&#10;ANs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63,116;80,125;79,130;78,137;80,143;115,210;110,142;112,135;110,130;114,125;131,116;146,116;157,127;166,140;174,153;180,168;185,185;187,204;180,218;155,228;129,235;102,238;74,237;46,231;19,221;0,209;1,190;5,172;11,156;19,142;28,129;39,118;53,107;104,0;115,3;126,9;135,17;143,26;148,37;151,50;150,64;146,78;139,90;128,100;114,108;104,111;94,111;82,110;71,106;61,100;53,92;45,81;41,69;39,55;41,43;45,31;51,21;60,12;70,6;81,1;94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8503285</wp:posOffset>
                </wp:positionV>
                <wp:extent cx="4621530" cy="777240"/>
                <wp:effectExtent l="0" t="0" r="0" b="0"/>
                <wp:wrapNone/>
                <wp:docPr id="35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026" o:spt="202" type="#_x0000_t202" style="position:absolute;left:0pt;margin-left:129.95pt;margin-top:669.55pt;height:61.2pt;width:363.9pt;z-index:251643904;mso-width-relative:page;mso-height-relative:page;" filled="f" stroked="f" coordsize="21600,21600" o:gfxdata="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icLbsdoAAAAN&#10;AQAADwAAAAAAAAABACAAAAAiAAAAZHJzL2Rvd25yZXYueG1sUEsBAhQAFAAAAAgAh07iQI4Yy3ao&#10;AQAAHA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895350</wp:posOffset>
                </wp:positionV>
                <wp:extent cx="4621530" cy="1002030"/>
                <wp:effectExtent l="0" t="0" r="0" b="0"/>
                <wp:wrapNone/>
                <wp:docPr id="25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1002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熟悉仓储运作及管理流程，熟悉快递、物流的管理，熟悉ERP的原理，精通Excel（掌握所有常用工具和函数），Power-BI组件，Excel-SQL，Excel-VBA，Python，MySql等数据处理工具及语言，计算机的基本维护及异常处理等。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6" o:spid="_x0000_s1026" o:spt="202" type="#_x0000_t202" style="position:absolute;left:0pt;margin-left:129.95pt;margin-top:70.5pt;height:78.9pt;width:363.9pt;z-index:251640832;mso-width-relative:page;mso-height-relative:page;" filled="f" stroked="f" coordsize="21600,21600" o:gfxdata="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HeK0fNgAAAALAQAA&#10;DwAAAAAAAAABACAAAAAiAAAAZHJzL2Rvd25yZXYueG1sUEsBAhQAFAAAAAgAh07iQAgbwb+nAQAA&#10;H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熟悉仓储运作及管理流程，熟悉快递、物流的管理，熟悉ERP的原理，精通Excel（掌握所有常用工具和函数），Power-BI组件，Excel-SQL，Excel-VBA，Python，MySql等数据处理工具及语言，计算机的基本维护及异常处理等。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546735</wp:posOffset>
                </wp:positionV>
                <wp:extent cx="3111500" cy="274320"/>
                <wp:effectExtent l="0" t="0" r="0" b="1143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0" cy="274320"/>
                          <a:chOff x="8245" y="12223"/>
                          <a:chExt cx="4900" cy="432"/>
                        </a:xfrm>
                      </wpg:grpSpPr>
                      <wpg:grpSp>
                        <wpg:cNvPr id="16" name="组合 49"/>
                        <wpg:cNvGrpSpPr/>
                        <wpg:grpSpPr>
                          <a:xfrm>
                            <a:off x="8245" y="12223"/>
                            <a:ext cx="4901" cy="432"/>
                            <a:chOff x="8245" y="12253"/>
                            <a:chExt cx="4901" cy="432"/>
                          </a:xfrm>
                        </wpg:grpSpPr>
                        <wps:wsp>
                          <wps:cNvPr id="17" name="矩形 23"/>
                          <wps:cNvSpPr/>
                          <wps:spPr>
                            <a:xfrm>
                              <a:off x="8245" y="12257"/>
                              <a:ext cx="4225" cy="408"/>
                            </a:xfrm>
                            <a:prstGeom prst="rect">
                              <a:avLst/>
                            </a:prstGeom>
                            <a:solidFill>
                              <a:srgbClr val="84A6B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18" name="文本框 90"/>
                          <wps:cNvSpPr txBox="1"/>
                          <wps:spPr>
                            <a:xfrm>
                              <a:off x="9308" y="12253"/>
                              <a:ext cx="3839" cy="4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</w:rPr>
                                  <w:t xml:space="preserve">技能评价  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" name="矩形 178"/>
                          <wps:cNvSpPr/>
                          <wps:spPr>
                            <a:xfrm>
                              <a:off x="8848" y="12253"/>
                              <a:ext cx="362" cy="408"/>
                            </a:xfrm>
                            <a:prstGeom prst="parallelogram">
                              <a:avLst>
                                <a:gd name="adj" fmla="val 42171"/>
                              </a:avLst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22" name="KSO_Shape"/>
                        <wps:cNvSpPr/>
                        <wps:spPr bwMode="auto">
                          <a:xfrm>
                            <a:off x="8379" y="12323"/>
                            <a:ext cx="247" cy="267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9.95pt;margin-top:43.05pt;height:21.6pt;width:245pt;z-index:251650048;mso-width-relative:page;mso-height-relative:page;" coordorigin="8245,12223" coordsize="4900,432" o:gfxdata="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">
                <o:lock v:ext="edit" aspectratio="f"/>
                <v:group id="组合 49" o:spid="_x0000_s1026" o:spt="203" style="position:absolute;left:8245;top:12223;height:432;width:4901;" coordorigin="8245,12253" coordsize="4901,43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23" o:spid="_x0000_s1026" o:spt="1" style="position:absolute;left:8245;top:12257;height:408;width:4225;v-text-anchor:middle;" fillcolor="#84A6BE" filled="t" stroked="f" coordsize="21600,21600" o:gfxdata="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f/W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90" o:spid="_x0000_s1026" o:spt="202" type="#_x0000_t202" style="position:absolute;left:9308;top:12253;height:432;width:3839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</w:rPr>
                            <w:t xml:space="preserve">技能评价   </w:t>
                          </w:r>
                        </w:p>
                      </w:txbxContent>
                    </v:textbox>
                  </v:shape>
                  <v:shape id="矩形 178" o:spid="_x0000_s1026" o:spt="7" type="#_x0000_t7" style="position:absolute;left:8848;top:12253;height:408;width:362;v-text-anchor:middle;" fillcolor="#F2F2F2" filled="t" stroked="f" coordsize="21600,21600" o:gfxdata="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+gj7vQAA&#10;ANsAAAAPAAAAAAAAAAEAIAAAACIAAABkcnMvZG93bnJldi54bWxQSwECFAAUAAAACACHTuJAMy8F&#10;njsAAAA5AAAAEAAAAAAAAAABACAAAAAMAQAAZHJzL3NoYXBleG1sLnhtbFBLBQYAAAAABgAGAFsB&#10;AAC2AwAAAAA=&#10;" adj="910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KSO_Shape" o:spid="_x0000_s1026" o:spt="100" style="position:absolute;left:8379;top:12323;height:267;width:247;v-text-anchor:middle;" fillcolor="#FFFFFF" filled="t" stroked="f" coordsize="1938337,2097088" o:gfxdata="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xROe8AAAA&#10;2wAAAA8AAAAAAAAAAQAgAAAAIgAAAGRycy9kb3ducmV2LnhtbFBLAQIUABQAAAAIAIdO4kAzLwWe&#10;OwAAADkAAAAQAAAAAAAAAAEAIAAAAAsBAABkcnMvc2hhcGV4bWwueG1sUEsFBgAAAAAGAAYAWwEA&#10;ALUDAAAAAA=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  <v:path o:connectlocs="84,227;136,230;138,209;127,179;94,183;147,30;135,74;122,95;128,96;151,54;153,25;162,60;146,91;129,115;123,129;120,170;101,171;104,133;100,124;95,115;77,91;61,60;31,10;47,23;51,41;43,40;34,23;19,20;11,31;11,49;23,66;63,87;79,101;75,114;62,116;63,107;69,102;39,89;7,64;0,40;6,17;23,9;215,14;224,36;219,60;199,80;156,99;156,106;163,113;153,116;144,106;150,91;187,75;211,53;214,34;204,20;188,24;180,41;171,39;179,19;197,9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-198120</wp:posOffset>
                </wp:positionV>
                <wp:extent cx="4544695" cy="548640"/>
                <wp:effectExtent l="0" t="0" r="0" b="0"/>
                <wp:wrapNone/>
                <wp:docPr id="26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-- 201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  广州工程技术职业学院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数控技术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.09 --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广播电视大学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行政管理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129.95pt;margin-top:-15.6pt;height:43.2pt;width:357.85pt;z-index:251638784;mso-width-relative:page;mso-height-relative:page;" filled="f" stroked="f" coordsize="21600,21600" o:gfxdata="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tDU83YAAAACgEA&#10;AA8AAAAAAAAAAQAgAAAAIgAAAGRycy9kb3ducmV2LnhtbFBLAQIUABQAAAAIAIdO4kCSfEQLqAEA&#10;ABw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 -- 201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   广州工程技术职业学院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数控技术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.09 --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广播电视大学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行政管理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-570865</wp:posOffset>
                </wp:positionV>
                <wp:extent cx="3112135" cy="274320"/>
                <wp:effectExtent l="0" t="0" r="0" b="1143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2135" cy="274320"/>
                          <a:chOff x="9574" y="1413"/>
                          <a:chExt cx="4901" cy="432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9574" y="1417"/>
                            <a:ext cx="4225" cy="408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30" name="文本框 87"/>
                        <wps:cNvSpPr txBox="1"/>
                        <wps:spPr>
                          <a:xfrm>
                            <a:off x="10637" y="1413"/>
                            <a:ext cx="3839" cy="4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 xml:space="preserve">教育背景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矩形 178"/>
                        <wps:cNvSpPr/>
                        <wps:spPr>
                          <a:xfrm>
                            <a:off x="10177" y="1417"/>
                            <a:ext cx="362" cy="408"/>
                          </a:xfrm>
                          <a:prstGeom prst="parallelogram">
                            <a:avLst>
                              <a:gd name="adj" fmla="val 42171"/>
                            </a:avLst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41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9684" y="1520"/>
                            <a:ext cx="293" cy="20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9.95pt;margin-top:-44.95pt;height:21.6pt;width:245.05pt;z-index:251653120;mso-width-relative:page;mso-height-relative:page;" coordorigin="9574,1413" coordsize="4901,432" o:gfxdata="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">
                <o:lock v:ext="edit" aspectratio="f"/>
                <v:rect id="_x0000_s1026" o:spid="_x0000_s1026" o:spt="1" style="position:absolute;left:9574;top:1417;height:408;width:4225;v-text-anchor:middle;" fillcolor="#84A6BE" filled="t" stroked="f" coordsize="21600,21600" o:gfxdata="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G&#10;NNhu2QAAAAoBAAAPAAAAAAAAAAEAIAAAACIAAABkcnMvZG93bnJldi54bWxQSwECFAAUAAAACACH&#10;TuJAkByI4eoBAACwAwAADgAAAAAAAAABACAAAAAoAQAAZHJzL2Uyb0RvYy54bWxQSwUGAAAAAAYA&#10;BgBZAQAAhAU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87" o:spid="_x0000_s1026" o:spt="202" type="#_x0000_t202" style="position:absolute;left:10637;top:1413;height:432;width:3839;" filled="f" stroked="f" coordsize="21600,21600" o:gfxdata="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6Fe7p9gAAAAKAQAADwAAAAAA&#10;AAABACAAAAAiAAAAZHJzL2Rvd25yZXYueG1sUEsBAhQAFAAAAAgAh07iQOauuWmhAQAAEQMAAA4A&#10;AAAAAAAAAQAgAAAAJwEAAGRycy9lMm9Eb2MueG1sUEsFBgAAAAAGAAYAWQEAADoF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288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</w:rPr>
                          <w:t xml:space="preserve">教育背景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FFFFFF"/>
                            <w:kern w:val="24"/>
                            <w:sz w:val="22"/>
                            <w:szCs w:val="22"/>
                          </w:rPr>
                          <w:t>Education</w:t>
                        </w:r>
                      </w:p>
                    </w:txbxContent>
                  </v:textbox>
                </v:shape>
                <v:shape id="矩形 178" o:spid="_x0000_s1026" o:spt="7" type="#_x0000_t7" style="position:absolute;left:10177;top:1417;height:408;width:362;v-text-anchor:middle;" fillcolor="#F2F2F2" filled="t" stroked="f" coordsize="21600,21600" o:gfxdata="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Bq&#10;mFDbAAAACgEAAA8AAAAAAAAAAQAgAAAAIgAAAGRycy9kb3ducmV2LnhtbFBLAQIUABQAAAAIAIdO&#10;4kCfTS/NIAIAABYEAAAOAAAAAAAAAAEAIAAAACoBAABkcnMvZTJvRG9jLnhtbFBLBQYAAAAABgAG&#10;AFkBAAC8BQAAAAA=&#10;" adj="910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2" o:spid="_x0000_s1026" o:spt="100" style="position:absolute;left:9684;top:1520;height:204;width:293;" fillcolor="#FFFFFF" filled="t" stroked="f" coordsize="263,184" o:gfxdata="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idds5dcAAAAIAQAADwAAAAAAAAABACAAAAAiAAAAZHJzL2Rv&#10;d25yZXYueG1sUEsBAhQAFAAAAAgAh07iQP8RGbNZBQAAXBkAAA4AAAAAAAAAAQAgAAAAJg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2390140</wp:posOffset>
                </wp:positionV>
                <wp:extent cx="4544695" cy="5467985"/>
                <wp:effectExtent l="0" t="0" r="0" b="0"/>
                <wp:wrapNone/>
                <wp:docPr id="27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695" cy="5467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Style w:val="5"/>
                                <w:rFonts w:hint="default" w:ascii="微软雅黑" w:hAnsi="微软雅黑" w:eastAsia="微软雅黑" w:cs="微软雅黑"/>
                                <w:b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666666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2011/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66666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666666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-2018/8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66666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源富联颖科技（深圳）有限公司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   仓储主管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熟悉ERP系统，熟悉生产的整套流程，并协助制定新的流程。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熟悉仓库进出货的每个流程，以及出口货物的流程，并完善流程。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物流及快递管理，货期跟踪及交期达成率的把握。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每天查阅未进料件和未生产到交期货物明细，并联系相关部门处理。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组织仓库日常盘点工作，保证卡物一制，每日单据整理、审核。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处理与其他部门协调工作，处理本部门的各种问题。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管理好员工，做好6S，检查安全隐患，保证工作环境。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对呆滞物料和退货物料分类处理。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对员工进行office培训，ERP培训，及其它与工作相关的培训。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left="425" w:leftChars="0" w:hanging="425" w:firstLineChars="0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月尾对部门工作总结，库存分析及进料、出货分析、成本分析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  <w:lang w:val="en-US" w:eastAsia="zh-CN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 xml:space="preserve"> -- 201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Style w:val="5"/>
                                <w:rFonts w:ascii="微软雅黑" w:hAnsi="微软雅黑" w:eastAsia="微软雅黑" w:cs="微软雅黑"/>
                                <w:b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蒲牌服装有限公司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   物料主管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原材料的进出以及库存管理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成品及原材料数据分析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数据建模及异常数据处理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原材料ERP系统管理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原材料PMC计划、及销滞计划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加工厂对账、物料进销存分析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完善日常工作流程、改革创新，并编写归档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各报表的完善及日常维护，增加员工的效率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本部门的计算机正常维护及异常处理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4" o:spid="_x0000_s1026" o:spt="202" type="#_x0000_t202" style="position:absolute;left:0pt;margin-left:129.95pt;margin-top:188.2pt;height:430.55pt;width:357.85pt;z-index:251639808;mso-width-relative:page;mso-height-relative:page;" filled="f" stroked="f" coordsize="21600,21600" o:gfxdata="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P1ge89kAAAAM&#10;AQAADwAAAAAAAAABACAAAAAiAAAAZHJzL2Rvd25yZXYueG1sUEsBAhQAFAAAAAgAh07iQIqrbk+p&#10;AQAAH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Style w:val="5"/>
                          <w:rFonts w:hint="default" w:ascii="微软雅黑" w:hAnsi="微软雅黑" w:eastAsia="微软雅黑" w:cs="微软雅黑"/>
                          <w:b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666666"/>
                          <w:spacing w:val="0"/>
                          <w:sz w:val="21"/>
                          <w:szCs w:val="21"/>
                          <w:shd w:val="clear" w:fill="FFFFFF"/>
                        </w:rPr>
                        <w:t>2011/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66666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666666"/>
                          <w:spacing w:val="0"/>
                          <w:sz w:val="21"/>
                          <w:szCs w:val="21"/>
                          <w:shd w:val="clear" w:fill="FFFFFF"/>
                        </w:rPr>
                        <w:t>-2018/8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66666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源富联颖科技（深圳）有限公司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   仓储主管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5" w:leftChars="0" w:hanging="425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熟悉ERP系统，熟悉生产的整套流程，并协助制定新的流程。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5" w:leftChars="0" w:hanging="425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熟悉仓库进出货的每个流程，以及出口货物的流程，并完善流程。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5" w:leftChars="0" w:hanging="425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物流及快递管理，货期跟踪及交期达成率的把握。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5" w:leftChars="0" w:hanging="425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每天查阅未进料件和未生产到交期货物明细，并联系相关部门处理。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5" w:leftChars="0" w:hanging="425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组织仓库日常盘点工作，保证卡物一制，每日单据整理、审核。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5" w:leftChars="0" w:hanging="425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处理与其他部门协调工作，处理本部门的各种问题。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5" w:leftChars="0" w:hanging="425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管理好员工，做好6S，检查安全隐患，保证工作环境。 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5" w:leftChars="0" w:hanging="425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 xml:space="preserve">对呆滞物料和退货物料分类处理。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5" w:leftChars="0" w:hanging="425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对员工进行office培训，ERP培训，及其它与工作相关的培训。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exact"/>
                        <w:ind w:left="425" w:leftChars="0" w:hanging="425" w:firstLineChars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月尾对部门工作总结，库存分析及进料、出货分析、成本分析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  <w:lang w:val="en-US" w:eastAsia="zh-CN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。</w:t>
                      </w: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 xml:space="preserve"> -- 201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Style w:val="5"/>
                          <w:rFonts w:ascii="微软雅黑" w:hAnsi="微软雅黑" w:eastAsia="微软雅黑" w:cs="微软雅黑"/>
                          <w:b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蒲牌服装有限公司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   物料主管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原材料的进出以及库存管理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成品及原材料数据分析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数据建模及异常数据处理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原材料ERP系统管理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原材料PMC计划、及销滞计划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加工厂对账、物料进销存分析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完善日常工作流程、改革创新，并编写归档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各报表的完善及日常维护，增加员工的效率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本部门的计算机正常维护及异常处理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7162165</wp:posOffset>
                </wp:positionV>
                <wp:extent cx="1969135" cy="1043940"/>
                <wp:effectExtent l="0" t="0" r="0" b="0"/>
                <wp:wrapNone/>
                <wp:docPr id="15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计算机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电影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读书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54.1pt;margin-top:563.95pt;height:82.2pt;width:155.05pt;z-index:251627520;mso-width-relative:page;mso-height-relative:page;" filled="f" stroked="f" coordsize="21600,21600" o:gfxdata="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vaQEPZAAAADgEAAA8AAAAA&#10;AAAAAQAgAAAAIgAAAGRycy9kb3ducmV2LnhtbFBLAQIUABQAAAAIAIdO4kAvHYi+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计算机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音乐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电影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读书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6520815</wp:posOffset>
                </wp:positionV>
                <wp:extent cx="2304415" cy="365760"/>
                <wp:effectExtent l="0" t="0" r="635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17170" y="7435215"/>
                          <a:ext cx="2304415" cy="365760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2.9pt;margin-top:513.45pt;height:28.8pt;width:181.45pt;z-index:251638784;v-text-anchor:middle;mso-width-relative:page;mso-height-relative:page;" fillcolor="#84A6BE" filled="t" stroked="f" coordsize="21600,21600" o:gfxdata="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LkLttwAAAAOAQAADwAAAAAAAAABACAAAAAiAAAAZHJzL2Rvd25yZXYueG1sUEsB&#10;AhQAFAAAAAgAh07iQMNPDuDxAQAAqAMAAA4AAAAAAAAAAQAgAAAAKw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  <w:lang w:eastAsia="zh-CN"/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6072505</wp:posOffset>
                </wp:positionV>
                <wp:extent cx="2304415" cy="448310"/>
                <wp:effectExtent l="0" t="0" r="635" b="8890"/>
                <wp:wrapNone/>
                <wp:docPr id="12" name="梯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170" y="6986905"/>
                          <a:ext cx="2304415" cy="448310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9pt;margin-top:478.15pt;height:35.3pt;width:181.45pt;z-index:251613184;v-text-anchor:middle;mso-width-relative:page;mso-height-relative:page;" fillcolor="#3D5D73" filled="t" stroked="f" coordsize="2304415,448310" o:gfxdata="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TzUizdAAAADQEAAA8AAAAAAAAAAQAgAAAAIgAAAGRycy9kb3du&#10;cmV2LnhtbFBLAQIUABQAAAAIAIdO4kBKCfdcbAIAAJkEAAAOAAAAAAAAAAEAIAAAACwBAABkcnMv&#10;ZTJvRG9jLnhtbFBLBQYAAAAABgAGAFkBAAAKBgAAAAA=&#10;" path="m0,448310l285743,0,2018671,0,2304415,448310xe">
                <v:path o:connectlocs="1152207,0;142871,224155;1152207,448310;2161543,22415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3367405</wp:posOffset>
                </wp:positionV>
                <wp:extent cx="2304415" cy="448310"/>
                <wp:effectExtent l="0" t="0" r="635" b="8890"/>
                <wp:wrapNone/>
                <wp:docPr id="9" name="梯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415" cy="448310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9pt;margin-top:265.15pt;height:35.3pt;width:181.45pt;z-index:251612160;v-text-anchor:middle;mso-width-relative:page;mso-height-relative:page;" fillcolor="#3D5D73" filled="t" stroked="f" coordsize="2304415,448310" o:gfxdata="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fgTY63AAAAAwBAAAPAAAAAAAAAAEAIAAAACIAAABkcnMvZG93bnJldi54bWxQSwEC&#10;FAAUAAAACACHTuJAws1GD2ICAACMBAAADgAAAAAAAAABACAAAAArAQAAZHJzL2Uyb0RvYy54bWxQ&#10;SwUGAAAAAAYABgBZAQAA/wUAAAAA&#10;" path="m0,448310l285743,0,2018671,0,2304415,448310xe">
                <v:path o:connectlocs="1152207,0;142871,224155;1152207,448310;2161543,22415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3815715</wp:posOffset>
                </wp:positionV>
                <wp:extent cx="2304415" cy="356235"/>
                <wp:effectExtent l="0" t="0" r="635" b="57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415" cy="35623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2.9pt;margin-top:300.45pt;height:28.05pt;width:181.45pt;z-index:251627520;v-text-anchor:middle;mso-width-relative:page;mso-height-relative:page;" fillcolor="#84A6BE" filled="t" stroked="f" coordsize="21600,21600" o:gfxdata="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r4iOe&#10;2wAAAAwBAAAPAAAAAAAAAAEAIAAAACIAAABkcnMvZG93bnJldi54bWxQSwECFAAUAAAACACHTuJA&#10;WT7kEOUBAACbAwAADgAAAAAAAAABACAAAAAq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4323715</wp:posOffset>
                </wp:positionV>
                <wp:extent cx="1969135" cy="1043940"/>
                <wp:effectExtent l="0" t="0" r="0" b="0"/>
                <wp:wrapNone/>
                <wp:docPr id="1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135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13435320012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6262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13435320012@139.com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51.85pt;margin-top:340.45pt;height:82.2pt;width:155.05pt;z-index:251627520;mso-width-relative:page;mso-height-relative:page;" filled="f" stroked="f" coordsize="21600,21600" o:gfxdata="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m9FeC2gAAAAwBAAAPAAAA&#10;AAAAAAEAIAAAACIAAABkcnMvZG93bnJldi54bWxQSwECFAAUAAAACACHTuJASo54eqEBAAAS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13435320012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6262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13435320012@139.com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3825240</wp:posOffset>
                </wp:positionV>
                <wp:extent cx="2304415" cy="289560"/>
                <wp:effectExtent l="0" t="0" r="127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144" cy="28948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2.15pt;margin-top:301.2pt;height:22.8pt;width:181.45pt;z-index:251620352;v-text-anchor:middle;mso-width-relative:page;mso-height-relative:page;" fillcolor="#84A6BE" filled="t" stroked="f" coordsize="21600,21600" o:gfxdata="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Ug9dtoA&#10;AAAMAQAADwAAAAAAAAABACAAAAAiAAAAZHJzL2Rvd25yZXYueG1sUEsBAhQAFAAAAAgAh07iQDEY&#10;ijLkAQAAmwMAAA4AAAAAAAAAAQAgAAAAKQ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3376930</wp:posOffset>
                </wp:positionV>
                <wp:extent cx="2304415" cy="448310"/>
                <wp:effectExtent l="0" t="0" r="1270" b="8890"/>
                <wp:wrapNone/>
                <wp:docPr id="2" name="梯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143" cy="448463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2.15pt;margin-top:265.9pt;height:35.3pt;width:181.45pt;z-index:251616256;v-text-anchor:middle;mso-width-relative:page;mso-height-relative:page;" fillcolor="#3D5D73" filled="t" stroked="f" coordsize="2304143,448463" o:gfxdata="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aGU1NsAAAAMAQAADwAAAAAAAAABACAAAAAiAAAAZHJzL2Rvd25yZXYueG1sUEsBAhQA&#10;FAAAAAgAh07iQMCDqBlhAgAAjAQAAA4AAAAAAAAAAQAgAAAAKgEAAGRycy9lMm9Eb2MueG1sUEsF&#10;BgAAAAAGAAYAWQEAAP0FAAAAAA==&#10;" path="m0,448463l285841,0,2018301,0,2304143,448463xe">
                <v:path o:connectlocs="1152071,0;142920,224231;1152071,448463;2161222,224231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1424305</wp:posOffset>
                </wp:positionV>
                <wp:extent cx="1648460" cy="1361440"/>
                <wp:effectExtent l="0" t="0" r="0" b="0"/>
                <wp:wrapNone/>
                <wp:docPr id="1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工作年限：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广东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-河源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30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性别：男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群众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大专（本科在读）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45.85pt;margin-top:112.15pt;height:107.2pt;width:129.8pt;z-index:251625472;mso-width-relative:page;mso-height-relative:page;" filled="f" stroked="f" coordsize="21600,21600" o:gfxdata="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N+f5LaAAAACwEAAA8AAAAAAAAA&#10;AQAgAAAAIgAAAGRycy9kb3ducmV2LnhtbFBLAQIUABQAAAAIAIdO4kAoAfJZnQEAABIDAAAOAAAA&#10;AAAAAAEAIAAAACk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工作年限：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广东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-河源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30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性别：男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群众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大专（本科在读）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-840740</wp:posOffset>
                </wp:positionH>
                <wp:positionV relativeFrom="paragraph">
                  <wp:posOffset>-1276350</wp:posOffset>
                </wp:positionV>
                <wp:extent cx="2114550" cy="1069213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91813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2pt;margin-top:-100.5pt;height:841.9pt;width:166.5pt;z-index:251618304;v-text-anchor:middle;mso-width-relative:page;mso-height-relative:page;" fillcolor="#E2E2E2" filled="t" stroked="f" coordsize="21600,21600" o:gfxdata="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B83Kv2gAAAA4BAAAPAAAAAAAA&#10;AAEAIAAAACIAAABkcnMvZG93bnJldi54bWxQSwECFAAUAAAACACHTuJAYhlf7dcBAACI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890270</wp:posOffset>
                </wp:positionV>
                <wp:extent cx="2304415" cy="365760"/>
                <wp:effectExtent l="0" t="0" r="635" b="15240"/>
                <wp:wrapNone/>
                <wp:docPr id="4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26695" y="1804670"/>
                          <a:ext cx="2304415" cy="365760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flip:x;margin-left:-72.9pt;margin-top:70.1pt;height:28.8pt;width:181.45pt;z-index:251626496;v-text-anchor:middle;mso-width-relative:page;mso-height-relative:page;" fillcolor="#84A6BE" filled="t" stroked="f" coordsize="21600,21600" o:gfxdata="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Phf9Y2wAAAAwBAAAPAAAAAAAAAAEAIAAAACIAAABkcnMvZG93bnJldi54bWxQSwEC&#10;FAAUAAAACACHTuJAOUhTRPEBAACnAwAADgAAAAAAAAABACAAAAAq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443230</wp:posOffset>
                </wp:positionV>
                <wp:extent cx="2304415" cy="448310"/>
                <wp:effectExtent l="0" t="0" r="635" b="8890"/>
                <wp:wrapNone/>
                <wp:docPr id="46" name="梯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95" y="1357630"/>
                          <a:ext cx="2304415" cy="448310"/>
                        </a:xfrm>
                        <a:prstGeom prst="trapezoid">
                          <a:avLst>
                            <a:gd name="adj" fmla="val 63738"/>
                          </a:avLst>
                        </a:prstGeom>
                        <a:solidFill>
                          <a:srgbClr val="3D5D7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梯形 3" o:spid="_x0000_s1026" style="position:absolute;left:0pt;margin-left:-72.9pt;margin-top:34.9pt;height:35.3pt;width:181.45pt;z-index:251614208;v-text-anchor:middle;mso-width-relative:page;mso-height-relative:page;" fillcolor="#3D5D73" filled="t" stroked="f" coordsize="2304415,448310" o:gfxdata="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tD3Ln2wAAAAsBAAAPAAAAAAAAAAEAIAAAACIAAABkcnMvZG93bnJl&#10;di54bWxQSwECFAAUAAAACACHTuJAAnz9cGwCAACYBAAADgAAAAAAAAABACAAAAAqAQAAZHJzL2Uy&#10;b0RvYy54bWxQSwUGAAAAAAYABgBZAQAACAYAAAAA&#10;" path="m0,448310l285743,0,2018671,0,2304415,448310xe">
                <v:path o:connectlocs="1152207,0;142871,224155;1152207,448310;2161543,22415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-1031240</wp:posOffset>
                </wp:positionH>
                <wp:positionV relativeFrom="paragraph">
                  <wp:posOffset>234950</wp:posOffset>
                </wp:positionV>
                <wp:extent cx="2438400" cy="29781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:lang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仓储主管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2pt;margin-top:18.5pt;height:23.45pt;width:192pt;z-index:251624448;mso-width-relative:page;mso-height-relative:page;" filled="f" stroked="f" coordsize="21600,21600" o:gfxdata="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KQ+wMraAAAACgEAAA8AAAAAAAAAAQAgAAAAIgAAAGRycy9k&#10;b3ducmV2LnhtbFBLAQIUABQAAAAIAIdO4kD37UBkjgEAAPcCAAAOAAAAAAAAAAEAIAAAACk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:lang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仓储主管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ragraph">
                  <wp:posOffset>-423545</wp:posOffset>
                </wp:positionV>
                <wp:extent cx="2438400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周永祥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95pt;margin-top:-33.35pt;height:37.2pt;width:192pt;z-index:251621376;mso-width-relative:page;mso-height-relative:page;" filled="f" stroked="f" coordsize="21600,21600" o:gfxdata="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LetB2TaAAAACgEAAA8AAAAAAAAAAQAgAAAAIgAAAGRycy9k&#10;b3ducmV2LnhtbFBLAQIUABQAAAAIAIdO4kCDNNX4jgEAAPcCAAAOAAAAAAAAAAEAIAAAACk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周永祥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8289A"/>
    <w:multiLevelType w:val="singleLevel"/>
    <w:tmpl w:val="871828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8650BF0"/>
    <w:multiLevelType w:val="multilevel"/>
    <w:tmpl w:val="18650B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83D46"/>
    <w:rsid w:val="005857F5"/>
    <w:rsid w:val="005B591C"/>
    <w:rsid w:val="00C348FE"/>
    <w:rsid w:val="04AB1673"/>
    <w:rsid w:val="060D09BF"/>
    <w:rsid w:val="060E27D4"/>
    <w:rsid w:val="06751C06"/>
    <w:rsid w:val="08FB4E7C"/>
    <w:rsid w:val="0BDE6C8C"/>
    <w:rsid w:val="0C1F6C03"/>
    <w:rsid w:val="10843AC4"/>
    <w:rsid w:val="12054108"/>
    <w:rsid w:val="2AE436E7"/>
    <w:rsid w:val="32CF37B3"/>
    <w:rsid w:val="335626E1"/>
    <w:rsid w:val="387B167F"/>
    <w:rsid w:val="3A2152AA"/>
    <w:rsid w:val="3C683D46"/>
    <w:rsid w:val="4D263A37"/>
    <w:rsid w:val="4E114B4C"/>
    <w:rsid w:val="54AC7874"/>
    <w:rsid w:val="5DDF3132"/>
    <w:rsid w:val="5E507D29"/>
    <w:rsid w:val="600F74C4"/>
    <w:rsid w:val="69290E36"/>
    <w:rsid w:val="6B9350CD"/>
    <w:rsid w:val="749B3B7A"/>
    <w:rsid w:val="791B26DE"/>
    <w:rsid w:val="7B40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</w:rPr>
  </w:style>
  <w:style w:type="paragraph" w:customStyle="1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office6\templates\download\34ddec7c-42c1-7a7b-9945-33e4cef823cc\&#20010;&#20154;&#31616;&#21382;&#36890;&#2999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个人简历通用模板.docx</Template>
  <Pages>1</Pages>
  <Words>0</Words>
  <Characters>0</Characters>
  <Lines>1</Lines>
  <Paragraphs>1</Paragraphs>
  <TotalTime>11</TotalTime>
  <ScaleCrop>false</ScaleCrop>
  <LinksUpToDate>false</LinksUpToDate>
  <CharactersWithSpaces>1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2019-06-27T06:19:00Z</dcterms:created>
  <dc:creator>～祥～</dc:creator>
  <cp:lastModifiedBy>～祥～</cp:lastModifiedBy>
  <dcterms:modified xsi:type="dcterms:W3CDTF">2019-08-26T07:26:50Z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