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1298575</wp:posOffset>
                </wp:positionH>
                <wp:positionV relativeFrom="paragraph">
                  <wp:posOffset>-629285</wp:posOffset>
                </wp:positionV>
                <wp:extent cx="4773930" cy="1003427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3930" cy="10034270"/>
                          <a:chOff x="7705" y="824"/>
                          <a:chExt cx="7370" cy="15802"/>
                        </a:xfrm>
                      </wpg:grpSpPr>
                      <wps:wsp>
                        <wps:cNvPr id="26" name="文本框 83"/>
                        <wps:cNvSpPr txBox="1"/>
                        <wps:spPr>
                          <a:xfrm>
                            <a:off x="7728" y="1411"/>
                            <a:ext cx="7157" cy="8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 xml:space="preserve"> -- 201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 xml:space="preserve">   广州工程技术职业学院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数控技术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>.09 --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eastAsia="zh-CN"/>
                                </w:rPr>
                                <w:t>至今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 w:val="0"/>
                                  <w:bCs w:val="0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广播电视大学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行政管理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27" name="文本框 84"/>
                        <wps:cNvSpPr txBox="1"/>
                        <wps:spPr>
                          <a:xfrm>
                            <a:off x="7705" y="5383"/>
                            <a:ext cx="7157" cy="9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192" w:lineRule="auto"/>
                                <w:textAlignment w:val="auto"/>
                                <w:rPr>
                                  <w:rStyle w:val="5"/>
                                  <w:rFonts w:hint="default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auto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2011/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auto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auto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-2018/8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666666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666666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源富联颖科技（深圳）有限公司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 xml:space="preserve">    仓储主管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192" w:lineRule="auto"/>
                                <w:textAlignment w:val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熟悉ERP系统，熟悉生产的整套流程，并协助制定新的流程。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熟悉仓库进出货的每个流程，以及出口货物的流程，并能不断完善流程，提高员工的工作效率。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 xml:space="preserve">每天查阅未进料件和未生产到交期货物明细，并联系相关部门处理。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仓库运输车辆及工具的管理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物流及快递管理，货期跟踪。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 xml:space="preserve">组织仓库日常盘点工作，监督员工每日对物料的核对抽查，保证卡物一制，每日单据整理、审核。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处理与其他部门协调工作，处理本部门的各种问题。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能很好处理新旧问题，编写工作日常流程，并归档，打造一个良好的部门运行环境。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管理好员工，做好7S，检查安全隐患，保证工作环境。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对呆滞物料和退货物料分类处理，并与PMC沟通制定消滞计划。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 xml:space="preserve">对员工进行office培训，ERP培训，及其它与工作相关的培训。 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="425" w:leftChars="0" w:hanging="425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月尾对部门工作总结，库存分析及进料、出货分析、成本分析，整理上呈。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216" w:lineRule="auto"/>
                                <w:ind w:left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120" w:afterAutospacing="0" w:line="192" w:lineRule="auto"/>
                                <w:textAlignment w:val="auto"/>
                                <w:rPr>
                                  <w:rFonts w:hint="default" w:eastAsia="微软雅黑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 xml:space="preserve"> -- 201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Style w:val="5"/>
                                  <w:rFonts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蒲牌服装有限公司</w:t>
                              </w:r>
                              <w:r>
                                <w:rPr>
                                  <w:rStyle w:val="5"/>
                                  <w:rFonts w:hint="eastAsia" w:ascii="微软雅黑" w:hAnsi="微软雅黑" w:eastAsia="微软雅黑" w:cs="微软雅黑"/>
                                  <w:b/>
                                  <w:i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 xml:space="preserve">   物料主管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before="0" w:beforeAutospacing="0" w:after="0" w:afterAutospacing="0" w:line="192" w:lineRule="auto"/>
                                <w:textAlignment w:val="auto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原材料的进出以及库存管理。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成品及原材料数据分析。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数据建模及异常数据处理。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原材料ERP系统管理。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跟进原材料采购计划、及销滞计划。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加工厂对账、物料进销存分析。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对接工厂的物料异常及其他部门。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完善日常工作流程、改革创新，并编写归档。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各报表的完善及日常维护，增加员工的效率。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本部门的计算机正常维护及异常处理。</w:t>
                              </w:r>
                            </w:p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510"/>
                                  <w:tab w:val="clear" w:pos="7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16" w:lineRule="auto"/>
                                <w:ind w:left="512" w:leftChars="71" w:hanging="363" w:firstLineChars="0"/>
                                <w:textAlignment w:val="auto"/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0"/>
                                  <w:szCs w:val="20"/>
                                </w:rPr>
                                <w:t>月总结及月计划的编写上呈。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  <wps:wsp>
                        <wps:cNvPr id="25" name="文本框 86"/>
                        <wps:cNvSpPr txBox="1"/>
                        <wps:spPr>
                          <a:xfrm>
                            <a:off x="7797" y="2846"/>
                            <a:ext cx="7278" cy="15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  <w:lang w:val="en-US" w:eastAsia="zh-CN"/>
                                </w:rPr>
                                <w:t>熟悉仓储运作及管理流程，熟悉快递、物流的管理，熟悉ERP的原理，精通Excel（掌握所有常用工具和函数），Power-BI组件，Excel-SQL，Excel-VBA，Python，MySql等数据处理工具及语言，计算机的基本维护及异常处理等。</w:t>
                              </w:r>
                            </w:p>
                          </w:txbxContent>
                        </wps:txbx>
                        <wps:bodyPr wrap="square" numCol="1" rtlCol="0">
                          <a:noAutofit/>
                        </wps:bodyPr>
                      </wps:wsp>
                      <wps:wsp>
                        <wps:cNvPr id="35" name="文本框 92"/>
                        <wps:cNvSpPr txBox="1"/>
                        <wps:spPr>
                          <a:xfrm>
                            <a:off x="7739" y="15402"/>
                            <a:ext cx="7278" cy="12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000000"/>
                                  <w:sz w:val="22"/>
                                  <w:szCs w:val="22"/>
                                </w:rPr>
  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>
                            <a:off x="7705" y="2307"/>
                            <a:ext cx="4902" cy="432"/>
                            <a:chOff x="8245" y="12223"/>
                            <a:chExt cx="4902" cy="432"/>
                          </a:xfrm>
                        </wpg:grpSpPr>
                        <wpg:grpSp>
                          <wpg:cNvPr id="16" name="组合 49"/>
                          <wpg:cNvGrpSpPr/>
                          <wpg:grpSpPr>
                            <a:xfrm>
                              <a:off x="8245" y="12223"/>
                              <a:ext cx="4902" cy="432"/>
                              <a:chOff x="8245" y="12253"/>
                              <a:chExt cx="4902" cy="432"/>
                            </a:xfrm>
                          </wpg:grpSpPr>
                          <wps:wsp>
                            <wps:cNvPr id="17" name="矩形 23"/>
                            <wps:cNvSpPr/>
                            <wps:spPr>
                              <a:xfrm>
                                <a:off x="8245" y="12257"/>
                                <a:ext cx="4225" cy="4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84A6BE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8" name="文本框 90"/>
                            <wps:cNvSpPr txBox="1"/>
                            <wps:spPr>
                              <a:xfrm>
                                <a:off x="9308" y="12253"/>
                                <a:ext cx="3839" cy="43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spacing w:before="0" w:beforeAutospacing="0" w:after="0" w:afterAutospacing="0" w:line="288" w:lineRule="exact"/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FFFFFF"/>
                                      <w:kern w:val="24"/>
                                    </w:rPr>
                                    <w:t xml:space="preserve">技能评价   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9" name="矩形 178"/>
                            <wps:cNvSpPr/>
                            <wps:spPr>
                              <a:xfrm>
                                <a:off x="8848" y="12253"/>
                                <a:ext cx="362" cy="408"/>
                              </a:xfrm>
                              <a:prstGeom prst="parallelogram">
                                <a:avLst>
                                  <a:gd name="adj" fmla="val 42171"/>
                                </a:avLst>
                              </a:prstGeom>
                              <a:solidFill>
                                <a:sysClr val="window" lastClr="FFFFFF">
                                  <a:lumMod val="95000"/>
                                </a:sys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wrap="square" rtlCol="0" anchor="ctr">
                              <a:noAutofit/>
                            </wps:bodyPr>
                          </wps:wsp>
                        </wpg:grpSp>
                        <wps:wsp>
                          <wps:cNvPr id="22" name="KSO_Shape"/>
                          <wps:cNvSpPr/>
                          <wps:spPr bwMode="auto">
                            <a:xfrm>
                              <a:off x="8379" y="12323"/>
                              <a:ext cx="247" cy="267"/>
                            </a:xfrm>
                            <a:custGeom>
                              <a:avLst/>
                              <a:gdLst>
                                <a:gd name="T0" fmla="*/ 660065 w 1938337"/>
                                <a:gd name="T1" fmla="*/ 1785471 h 2097088"/>
                                <a:gd name="T2" fmla="*/ 1074391 w 1938337"/>
                                <a:gd name="T3" fmla="*/ 1807357 h 2097088"/>
                                <a:gd name="T4" fmla="*/ 1090030 w 1938337"/>
                                <a:gd name="T5" fmla="*/ 1648866 h 2097088"/>
                                <a:gd name="T6" fmla="*/ 997074 w 1938337"/>
                                <a:gd name="T7" fmla="*/ 1410363 h 2097088"/>
                                <a:gd name="T8" fmla="*/ 740470 w 1938337"/>
                                <a:gd name="T9" fmla="*/ 1441863 h 2097088"/>
                                <a:gd name="T10" fmla="*/ 1158685 w 1938337"/>
                                <a:gd name="T11" fmla="*/ 241681 h 2097088"/>
                                <a:gd name="T12" fmla="*/ 1062016 w 1938337"/>
                                <a:gd name="T13" fmla="*/ 582817 h 2097088"/>
                                <a:gd name="T14" fmla="*/ 959576 w 1938337"/>
                                <a:gd name="T15" fmla="*/ 747370 h 2097088"/>
                                <a:gd name="T16" fmla="*/ 1009593 w 1938337"/>
                                <a:gd name="T17" fmla="*/ 758196 h 2097088"/>
                                <a:gd name="T18" fmla="*/ 1186819 w 1938337"/>
                                <a:gd name="T19" fmla="*/ 425240 h 2097088"/>
                                <a:gd name="T20" fmla="*/ 1208221 w 1938337"/>
                                <a:gd name="T21" fmla="*/ 203430 h 2097088"/>
                                <a:gd name="T22" fmla="*/ 1278919 w 1938337"/>
                                <a:gd name="T23" fmla="*/ 476964 h 2097088"/>
                                <a:gd name="T24" fmla="*/ 1150989 w 1938337"/>
                                <a:gd name="T25" fmla="*/ 722592 h 2097088"/>
                                <a:gd name="T26" fmla="*/ 1014162 w 1938337"/>
                                <a:gd name="T27" fmla="*/ 909759 h 2097088"/>
                                <a:gd name="T28" fmla="*/ 967751 w 1938337"/>
                                <a:gd name="T29" fmla="*/ 1018980 h 2097088"/>
                                <a:gd name="T30" fmla="*/ 942502 w 1938337"/>
                                <a:gd name="T31" fmla="*/ 1340628 h 2097088"/>
                                <a:gd name="T32" fmla="*/ 793651 w 1938337"/>
                                <a:gd name="T33" fmla="*/ 1348326 h 2097088"/>
                                <a:gd name="T34" fmla="*/ 816977 w 1938337"/>
                                <a:gd name="T35" fmla="*/ 1049292 h 2097088"/>
                                <a:gd name="T36" fmla="*/ 791487 w 1938337"/>
                                <a:gd name="T37" fmla="*/ 975676 h 2097088"/>
                                <a:gd name="T38" fmla="*/ 746519 w 1938337"/>
                                <a:gd name="T39" fmla="*/ 909759 h 2097088"/>
                                <a:gd name="T40" fmla="*/ 605604 w 1938337"/>
                                <a:gd name="T41" fmla="*/ 718020 h 2097088"/>
                                <a:gd name="T42" fmla="*/ 481762 w 1938337"/>
                                <a:gd name="T43" fmla="*/ 476964 h 2097088"/>
                                <a:gd name="T44" fmla="*/ 249769 w 1938337"/>
                                <a:gd name="T45" fmla="*/ 79798 h 2097088"/>
                                <a:gd name="T46" fmla="*/ 371772 w 1938337"/>
                                <a:gd name="T47" fmla="*/ 184379 h 2097088"/>
                                <a:gd name="T48" fmla="*/ 406596 w 1938337"/>
                                <a:gd name="T49" fmla="*/ 324302 h 2097088"/>
                                <a:gd name="T50" fmla="*/ 340070 w 1938337"/>
                                <a:gd name="T51" fmla="*/ 315887 h 2097088"/>
                                <a:gd name="T52" fmla="*/ 270423 w 1938337"/>
                                <a:gd name="T53" fmla="*/ 183417 h 2097088"/>
                                <a:gd name="T54" fmla="*/ 154905 w 1938337"/>
                                <a:gd name="T55" fmla="*/ 160097 h 2097088"/>
                                <a:gd name="T56" fmla="*/ 86699 w 1938337"/>
                                <a:gd name="T57" fmla="*/ 247368 h 2097088"/>
                                <a:gd name="T58" fmla="*/ 88140 w 1938337"/>
                                <a:gd name="T59" fmla="*/ 389454 h 2097088"/>
                                <a:gd name="T60" fmla="*/ 182524 w 1938337"/>
                                <a:gd name="T61" fmla="*/ 522885 h 2097088"/>
                                <a:gd name="T62" fmla="*/ 498577 w 1938337"/>
                                <a:gd name="T63" fmla="*/ 686368 h 2097088"/>
                                <a:gd name="T64" fmla="*/ 627064 w 1938337"/>
                                <a:gd name="T65" fmla="*/ 797921 h 2097088"/>
                                <a:gd name="T66" fmla="*/ 589359 w 1938337"/>
                                <a:gd name="T67" fmla="*/ 895530 h 2097088"/>
                                <a:gd name="T68" fmla="*/ 492814 w 1938337"/>
                                <a:gd name="T69" fmla="*/ 916446 h 2097088"/>
                                <a:gd name="T70" fmla="*/ 499057 w 1938337"/>
                                <a:gd name="T71" fmla="*/ 846965 h 2097088"/>
                                <a:gd name="T72" fmla="*/ 548771 w 1938337"/>
                                <a:gd name="T73" fmla="*/ 804171 h 2097088"/>
                                <a:gd name="T74" fmla="*/ 311251 w 1938337"/>
                                <a:gd name="T75" fmla="*/ 700312 h 2097088"/>
                                <a:gd name="T76" fmla="*/ 62683 w 1938337"/>
                                <a:gd name="T77" fmla="*/ 508700 h 2097088"/>
                                <a:gd name="T78" fmla="*/ 0 w 1938337"/>
                                <a:gd name="T79" fmla="*/ 316127 h 2097088"/>
                                <a:gd name="T80" fmla="*/ 51155 w 1938337"/>
                                <a:gd name="T81" fmla="*/ 141104 h 2097088"/>
                                <a:gd name="T82" fmla="*/ 183004 w 1938337"/>
                                <a:gd name="T83" fmla="*/ 72345 h 2097088"/>
                                <a:gd name="T84" fmla="*/ 1687503 w 1938337"/>
                                <a:gd name="T85" fmla="*/ 115139 h 2097088"/>
                                <a:gd name="T86" fmla="*/ 1761162 w 1938337"/>
                                <a:gd name="T87" fmla="*/ 288719 h 2097088"/>
                                <a:gd name="T88" fmla="*/ 1723130 w 1938337"/>
                                <a:gd name="T89" fmla="*/ 471917 h 2097088"/>
                                <a:gd name="T90" fmla="*/ 1567869 w 1938337"/>
                                <a:gd name="T91" fmla="*/ 633476 h 2097088"/>
                                <a:gd name="T92" fmla="*/ 1225813 w 1938337"/>
                                <a:gd name="T93" fmla="*/ 785419 h 2097088"/>
                                <a:gd name="T94" fmla="*/ 1227979 w 1938337"/>
                                <a:gd name="T95" fmla="*/ 836387 h 2097088"/>
                                <a:gd name="T96" fmla="*/ 1282863 w 1938337"/>
                                <a:gd name="T97" fmla="*/ 893847 h 2097088"/>
                                <a:gd name="T98" fmla="*/ 1204630 w 1938337"/>
                                <a:gd name="T99" fmla="*/ 915003 h 2097088"/>
                                <a:gd name="T100" fmla="*/ 1135064 w 1938337"/>
                                <a:gd name="T101" fmla="*/ 835907 h 2097088"/>
                                <a:gd name="T102" fmla="*/ 1184410 w 1938337"/>
                                <a:gd name="T103" fmla="*/ 715458 h 2097088"/>
                                <a:gd name="T104" fmla="*/ 1474712 w 1938337"/>
                                <a:gd name="T105" fmla="*/ 596452 h 2097088"/>
                                <a:gd name="T106" fmla="*/ 1659100 w 1938337"/>
                                <a:gd name="T107" fmla="*/ 424074 h 2097088"/>
                                <a:gd name="T108" fmla="*/ 1681004 w 1938337"/>
                                <a:gd name="T109" fmla="*/ 274295 h 2097088"/>
                                <a:gd name="T110" fmla="*/ 1601569 w 1938337"/>
                                <a:gd name="T111" fmla="*/ 158654 h 2097088"/>
                                <a:gd name="T112" fmla="*/ 1482896 w 1938337"/>
                                <a:gd name="T113" fmla="*/ 191350 h 2097088"/>
                                <a:gd name="T114" fmla="*/ 1415256 w 1938337"/>
                                <a:gd name="T115" fmla="*/ 325743 h 2097088"/>
                                <a:gd name="T116" fmla="*/ 1349299 w 1938337"/>
                                <a:gd name="T117" fmla="*/ 313963 h 2097088"/>
                                <a:gd name="T118" fmla="*/ 1407793 w 1938337"/>
                                <a:gd name="T119" fmla="*/ 156971 h 2097088"/>
                                <a:gd name="T120" fmla="*/ 1549333 w 1938337"/>
                                <a:gd name="T121" fmla="*/ 72585 h 2097088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938337" h="2097088">
                                  <a:moveTo>
                                    <a:pt x="754655" y="1781504"/>
                                  </a:moveTo>
                                  <a:lnTo>
                                    <a:pt x="755185" y="1787064"/>
                                  </a:lnTo>
                                  <a:lnTo>
                                    <a:pt x="755185" y="1789976"/>
                                  </a:lnTo>
                                  <a:lnTo>
                                    <a:pt x="754655" y="1793153"/>
                                  </a:lnTo>
                                  <a:lnTo>
                                    <a:pt x="753861" y="1796065"/>
                                  </a:lnTo>
                                  <a:lnTo>
                                    <a:pt x="753067" y="1798713"/>
                                  </a:lnTo>
                                  <a:lnTo>
                                    <a:pt x="752009" y="1801360"/>
                                  </a:lnTo>
                                  <a:lnTo>
                                    <a:pt x="750156" y="1803743"/>
                                  </a:lnTo>
                                  <a:lnTo>
                                    <a:pt x="748568" y="1806391"/>
                                  </a:lnTo>
                                  <a:lnTo>
                                    <a:pt x="746980" y="1808244"/>
                                  </a:lnTo>
                                  <a:lnTo>
                                    <a:pt x="744598" y="1810362"/>
                                  </a:lnTo>
                                  <a:lnTo>
                                    <a:pt x="742481" y="1812215"/>
                                  </a:lnTo>
                                  <a:lnTo>
                                    <a:pt x="740099" y="1813804"/>
                                  </a:lnTo>
                                  <a:lnTo>
                                    <a:pt x="737452" y="1815127"/>
                                  </a:lnTo>
                                  <a:lnTo>
                                    <a:pt x="734805" y="1815922"/>
                                  </a:lnTo>
                                  <a:lnTo>
                                    <a:pt x="731894" y="1816716"/>
                                  </a:lnTo>
                                  <a:lnTo>
                                    <a:pt x="729247" y="1817245"/>
                                  </a:lnTo>
                                  <a:lnTo>
                                    <a:pt x="726071" y="1817245"/>
                                  </a:lnTo>
                                  <a:lnTo>
                                    <a:pt x="724483" y="1816981"/>
                                  </a:lnTo>
                                  <a:lnTo>
                                    <a:pt x="724483" y="1965507"/>
                                  </a:lnTo>
                                  <a:lnTo>
                                    <a:pt x="726071" y="1965507"/>
                                  </a:lnTo>
                                  <a:lnTo>
                                    <a:pt x="729247" y="1965507"/>
                                  </a:lnTo>
                                  <a:lnTo>
                                    <a:pt x="731894" y="1966036"/>
                                  </a:lnTo>
                                  <a:lnTo>
                                    <a:pt x="734805" y="1966566"/>
                                  </a:lnTo>
                                  <a:lnTo>
                                    <a:pt x="737452" y="1967625"/>
                                  </a:lnTo>
                                  <a:lnTo>
                                    <a:pt x="740099" y="1969213"/>
                                  </a:lnTo>
                                  <a:lnTo>
                                    <a:pt x="742481" y="1970537"/>
                                  </a:lnTo>
                                  <a:lnTo>
                                    <a:pt x="744598" y="1972125"/>
                                  </a:lnTo>
                                  <a:lnTo>
                                    <a:pt x="746980" y="1974243"/>
                                  </a:lnTo>
                                  <a:lnTo>
                                    <a:pt x="748568" y="1976361"/>
                                  </a:lnTo>
                                  <a:lnTo>
                                    <a:pt x="750156" y="1978744"/>
                                  </a:lnTo>
                                  <a:lnTo>
                                    <a:pt x="752009" y="1981127"/>
                                  </a:lnTo>
                                  <a:lnTo>
                                    <a:pt x="753067" y="1984039"/>
                                  </a:lnTo>
                                  <a:lnTo>
                                    <a:pt x="753861" y="1986687"/>
                                  </a:lnTo>
                                  <a:lnTo>
                                    <a:pt x="754655" y="1989599"/>
                                  </a:lnTo>
                                  <a:lnTo>
                                    <a:pt x="755185" y="1992776"/>
                                  </a:lnTo>
                                  <a:lnTo>
                                    <a:pt x="755185" y="1995688"/>
                                  </a:lnTo>
                                  <a:lnTo>
                                    <a:pt x="755185" y="1996747"/>
                                  </a:lnTo>
                                  <a:lnTo>
                                    <a:pt x="1181565" y="1996747"/>
                                  </a:lnTo>
                                  <a:lnTo>
                                    <a:pt x="1181301" y="1995688"/>
                                  </a:lnTo>
                                  <a:lnTo>
                                    <a:pt x="1181565" y="1992776"/>
                                  </a:lnTo>
                                  <a:lnTo>
                                    <a:pt x="1181830" y="1989599"/>
                                  </a:lnTo>
                                  <a:lnTo>
                                    <a:pt x="1182624" y="1986687"/>
                                  </a:lnTo>
                                  <a:lnTo>
                                    <a:pt x="1183683" y="1984039"/>
                                  </a:lnTo>
                                  <a:lnTo>
                                    <a:pt x="1184741" y="1981127"/>
                                  </a:lnTo>
                                  <a:lnTo>
                                    <a:pt x="1186329" y="1978744"/>
                                  </a:lnTo>
                                  <a:lnTo>
                                    <a:pt x="1187917" y="1976361"/>
                                  </a:lnTo>
                                  <a:lnTo>
                                    <a:pt x="1189770" y="1974243"/>
                                  </a:lnTo>
                                  <a:lnTo>
                                    <a:pt x="1191887" y="1972125"/>
                                  </a:lnTo>
                                  <a:lnTo>
                                    <a:pt x="1194005" y="1970537"/>
                                  </a:lnTo>
                                  <a:lnTo>
                                    <a:pt x="1196651" y="1969213"/>
                                  </a:lnTo>
                                  <a:lnTo>
                                    <a:pt x="1199033" y="1967625"/>
                                  </a:lnTo>
                                  <a:lnTo>
                                    <a:pt x="1201680" y="1966566"/>
                                  </a:lnTo>
                                  <a:lnTo>
                                    <a:pt x="1204591" y="1966036"/>
                                  </a:lnTo>
                                  <a:lnTo>
                                    <a:pt x="1207238" y="1965507"/>
                                  </a:lnTo>
                                  <a:lnTo>
                                    <a:pt x="1210414" y="1965507"/>
                                  </a:lnTo>
                                  <a:lnTo>
                                    <a:pt x="1212002" y="1965507"/>
                                  </a:lnTo>
                                  <a:lnTo>
                                    <a:pt x="1212002" y="1816981"/>
                                  </a:lnTo>
                                  <a:lnTo>
                                    <a:pt x="1210414" y="1817245"/>
                                  </a:lnTo>
                                  <a:lnTo>
                                    <a:pt x="1207238" y="1817245"/>
                                  </a:lnTo>
                                  <a:lnTo>
                                    <a:pt x="1204591" y="1816716"/>
                                  </a:lnTo>
                                  <a:lnTo>
                                    <a:pt x="1201680" y="1815922"/>
                                  </a:lnTo>
                                  <a:lnTo>
                                    <a:pt x="1199033" y="1815127"/>
                                  </a:lnTo>
                                  <a:lnTo>
                                    <a:pt x="1196651" y="1813804"/>
                                  </a:lnTo>
                                  <a:lnTo>
                                    <a:pt x="1194005" y="1812215"/>
                                  </a:lnTo>
                                  <a:lnTo>
                                    <a:pt x="1191887" y="1810362"/>
                                  </a:lnTo>
                                  <a:lnTo>
                                    <a:pt x="1189770" y="1808244"/>
                                  </a:lnTo>
                                  <a:lnTo>
                                    <a:pt x="1187917" y="1806391"/>
                                  </a:lnTo>
                                  <a:lnTo>
                                    <a:pt x="1186329" y="1803743"/>
                                  </a:lnTo>
                                  <a:lnTo>
                                    <a:pt x="1184741" y="1801360"/>
                                  </a:lnTo>
                                  <a:lnTo>
                                    <a:pt x="1183683" y="1798713"/>
                                  </a:lnTo>
                                  <a:lnTo>
                                    <a:pt x="1182624" y="1796065"/>
                                  </a:lnTo>
                                  <a:lnTo>
                                    <a:pt x="1181830" y="1793153"/>
                                  </a:lnTo>
                                  <a:lnTo>
                                    <a:pt x="1181565" y="1789976"/>
                                  </a:lnTo>
                                  <a:lnTo>
                                    <a:pt x="1181301" y="1787064"/>
                                  </a:lnTo>
                                  <a:lnTo>
                                    <a:pt x="1182095" y="1781504"/>
                                  </a:lnTo>
                                  <a:lnTo>
                                    <a:pt x="754655" y="1781504"/>
                                  </a:lnTo>
                                  <a:close/>
                                  <a:moveTo>
                                    <a:pt x="555625" y="1681163"/>
                                  </a:moveTo>
                                  <a:lnTo>
                                    <a:pt x="1381125" y="1681163"/>
                                  </a:lnTo>
                                  <a:lnTo>
                                    <a:pt x="1381125" y="2097088"/>
                                  </a:lnTo>
                                  <a:lnTo>
                                    <a:pt x="555625" y="2097088"/>
                                  </a:lnTo>
                                  <a:lnTo>
                                    <a:pt x="555625" y="1681163"/>
                                  </a:lnTo>
                                  <a:close/>
                                  <a:moveTo>
                                    <a:pt x="846057" y="1552575"/>
                                  </a:moveTo>
                                  <a:lnTo>
                                    <a:pt x="1096781" y="1552575"/>
                                  </a:lnTo>
                                  <a:lnTo>
                                    <a:pt x="1104997" y="1562178"/>
                                  </a:lnTo>
                                  <a:lnTo>
                                    <a:pt x="1112683" y="1571246"/>
                                  </a:lnTo>
                                  <a:lnTo>
                                    <a:pt x="1120634" y="1579515"/>
                                  </a:lnTo>
                                  <a:lnTo>
                                    <a:pt x="1128320" y="1587517"/>
                                  </a:lnTo>
                                  <a:lnTo>
                                    <a:pt x="1135741" y="1594986"/>
                                  </a:lnTo>
                                  <a:lnTo>
                                    <a:pt x="1143162" y="1602188"/>
                                  </a:lnTo>
                                  <a:lnTo>
                                    <a:pt x="1150583" y="1608856"/>
                                  </a:lnTo>
                                  <a:lnTo>
                                    <a:pt x="1157474" y="1614991"/>
                                  </a:lnTo>
                                  <a:lnTo>
                                    <a:pt x="1170726" y="1626461"/>
                                  </a:lnTo>
                                  <a:lnTo>
                                    <a:pt x="1182917" y="1636063"/>
                                  </a:lnTo>
                                  <a:lnTo>
                                    <a:pt x="1193784" y="1644065"/>
                                  </a:lnTo>
                                  <a:lnTo>
                                    <a:pt x="1203325" y="1651000"/>
                                  </a:lnTo>
                                  <a:lnTo>
                                    <a:pt x="738187" y="1651000"/>
                                  </a:lnTo>
                                  <a:lnTo>
                                    <a:pt x="747993" y="1644065"/>
                                  </a:lnTo>
                                  <a:lnTo>
                                    <a:pt x="759125" y="1635796"/>
                                  </a:lnTo>
                                  <a:lnTo>
                                    <a:pt x="771582" y="1626194"/>
                                  </a:lnTo>
                                  <a:lnTo>
                                    <a:pt x="785098" y="1614724"/>
                                  </a:lnTo>
                                  <a:lnTo>
                                    <a:pt x="792254" y="1608589"/>
                                  </a:lnTo>
                                  <a:lnTo>
                                    <a:pt x="799675" y="1601921"/>
                                  </a:lnTo>
                                  <a:lnTo>
                                    <a:pt x="807096" y="1594986"/>
                                  </a:lnTo>
                                  <a:lnTo>
                                    <a:pt x="814517" y="1587251"/>
                                  </a:lnTo>
                                  <a:lnTo>
                                    <a:pt x="822468" y="1579249"/>
                                  </a:lnTo>
                                  <a:lnTo>
                                    <a:pt x="830419" y="1570980"/>
                                  </a:lnTo>
                                  <a:lnTo>
                                    <a:pt x="838106" y="1562178"/>
                                  </a:lnTo>
                                  <a:lnTo>
                                    <a:pt x="846057" y="1552575"/>
                                  </a:lnTo>
                                  <a:close/>
                                  <a:moveTo>
                                    <a:pt x="1307617" y="216793"/>
                                  </a:moveTo>
                                  <a:lnTo>
                                    <a:pt x="1304708" y="217057"/>
                                  </a:lnTo>
                                  <a:lnTo>
                                    <a:pt x="1301269" y="217587"/>
                                  </a:lnTo>
                                  <a:lnTo>
                                    <a:pt x="1298095" y="218646"/>
                                  </a:lnTo>
                                  <a:lnTo>
                                    <a:pt x="1295449" y="219971"/>
                                  </a:lnTo>
                                  <a:lnTo>
                                    <a:pt x="1292540" y="221295"/>
                                  </a:lnTo>
                                  <a:lnTo>
                                    <a:pt x="1289630" y="223149"/>
                                  </a:lnTo>
                                  <a:lnTo>
                                    <a:pt x="1287514" y="225002"/>
                                  </a:lnTo>
                                  <a:lnTo>
                                    <a:pt x="1285133" y="227121"/>
                                  </a:lnTo>
                                  <a:lnTo>
                                    <a:pt x="1283017" y="229505"/>
                                  </a:lnTo>
                                  <a:lnTo>
                                    <a:pt x="1281166" y="232153"/>
                                  </a:lnTo>
                                  <a:lnTo>
                                    <a:pt x="1279578" y="234801"/>
                                  </a:lnTo>
                                  <a:lnTo>
                                    <a:pt x="1278256" y="237714"/>
                                  </a:lnTo>
                                  <a:lnTo>
                                    <a:pt x="1277462" y="240892"/>
                                  </a:lnTo>
                                  <a:lnTo>
                                    <a:pt x="1276404" y="243805"/>
                                  </a:lnTo>
                                  <a:lnTo>
                                    <a:pt x="1276140" y="247248"/>
                                  </a:lnTo>
                                  <a:lnTo>
                                    <a:pt x="1274553" y="266051"/>
                                  </a:lnTo>
                                  <a:lnTo>
                                    <a:pt x="1272965" y="284590"/>
                                  </a:lnTo>
                                  <a:lnTo>
                                    <a:pt x="1270585" y="303128"/>
                                  </a:lnTo>
                                  <a:lnTo>
                                    <a:pt x="1268204" y="321931"/>
                                  </a:lnTo>
                                  <a:lnTo>
                                    <a:pt x="1265295" y="340470"/>
                                  </a:lnTo>
                                  <a:lnTo>
                                    <a:pt x="1262385" y="359008"/>
                                  </a:lnTo>
                                  <a:lnTo>
                                    <a:pt x="1258946" y="377546"/>
                                  </a:lnTo>
                                  <a:lnTo>
                                    <a:pt x="1255243" y="396349"/>
                                  </a:lnTo>
                                  <a:lnTo>
                                    <a:pt x="1251275" y="414888"/>
                                  </a:lnTo>
                                  <a:lnTo>
                                    <a:pt x="1246778" y="433161"/>
                                  </a:lnTo>
                                  <a:lnTo>
                                    <a:pt x="1242282" y="451435"/>
                                  </a:lnTo>
                                  <a:lnTo>
                                    <a:pt x="1237256" y="469443"/>
                                  </a:lnTo>
                                  <a:lnTo>
                                    <a:pt x="1231965" y="487187"/>
                                  </a:lnTo>
                                  <a:lnTo>
                                    <a:pt x="1225882" y="505196"/>
                                  </a:lnTo>
                                  <a:lnTo>
                                    <a:pt x="1220062" y="522940"/>
                                  </a:lnTo>
                                  <a:lnTo>
                                    <a:pt x="1213714" y="540418"/>
                                  </a:lnTo>
                                  <a:lnTo>
                                    <a:pt x="1206836" y="557897"/>
                                  </a:lnTo>
                                  <a:lnTo>
                                    <a:pt x="1199959" y="575112"/>
                                  </a:lnTo>
                                  <a:lnTo>
                                    <a:pt x="1192552" y="591796"/>
                                  </a:lnTo>
                                  <a:lnTo>
                                    <a:pt x="1184617" y="608745"/>
                                  </a:lnTo>
                                  <a:lnTo>
                                    <a:pt x="1176681" y="625430"/>
                                  </a:lnTo>
                                  <a:lnTo>
                                    <a:pt x="1168217" y="641585"/>
                                  </a:lnTo>
                                  <a:lnTo>
                                    <a:pt x="1159223" y="658004"/>
                                  </a:lnTo>
                                  <a:lnTo>
                                    <a:pt x="1150230" y="673629"/>
                                  </a:lnTo>
                                  <a:lnTo>
                                    <a:pt x="1140443" y="689255"/>
                                  </a:lnTo>
                                  <a:lnTo>
                                    <a:pt x="1130391" y="704615"/>
                                  </a:lnTo>
                                  <a:lnTo>
                                    <a:pt x="1120075" y="719445"/>
                                  </a:lnTo>
                                  <a:lnTo>
                                    <a:pt x="1109494" y="734276"/>
                                  </a:lnTo>
                                  <a:lnTo>
                                    <a:pt x="1098385" y="748842"/>
                                  </a:lnTo>
                                  <a:lnTo>
                                    <a:pt x="1087010" y="762878"/>
                                  </a:lnTo>
                                  <a:lnTo>
                                    <a:pt x="1075107" y="776650"/>
                                  </a:lnTo>
                                  <a:lnTo>
                                    <a:pt x="1062939" y="789891"/>
                                  </a:lnTo>
                                  <a:lnTo>
                                    <a:pt x="1060559" y="792275"/>
                                  </a:lnTo>
                                  <a:lnTo>
                                    <a:pt x="1058971" y="795188"/>
                                  </a:lnTo>
                                  <a:lnTo>
                                    <a:pt x="1057120" y="797836"/>
                                  </a:lnTo>
                                  <a:lnTo>
                                    <a:pt x="1056062" y="801014"/>
                                  </a:lnTo>
                                  <a:lnTo>
                                    <a:pt x="1055004" y="803927"/>
                                  </a:lnTo>
                                  <a:lnTo>
                                    <a:pt x="1054475" y="806840"/>
                                  </a:lnTo>
                                  <a:lnTo>
                                    <a:pt x="1054210" y="810283"/>
                                  </a:lnTo>
                                  <a:lnTo>
                                    <a:pt x="1054210" y="813461"/>
                                  </a:lnTo>
                                  <a:lnTo>
                                    <a:pt x="1054210" y="816374"/>
                                  </a:lnTo>
                                  <a:lnTo>
                                    <a:pt x="1054739" y="819552"/>
                                  </a:lnTo>
                                  <a:lnTo>
                                    <a:pt x="1055533" y="822730"/>
                                  </a:lnTo>
                                  <a:lnTo>
                                    <a:pt x="1056591" y="825379"/>
                                  </a:lnTo>
                                  <a:lnTo>
                                    <a:pt x="1058178" y="828292"/>
                                  </a:lnTo>
                                  <a:lnTo>
                                    <a:pt x="1060030" y="831205"/>
                                  </a:lnTo>
                                  <a:lnTo>
                                    <a:pt x="1061881" y="833588"/>
                                  </a:lnTo>
                                  <a:lnTo>
                                    <a:pt x="1064262" y="836237"/>
                                  </a:lnTo>
                                  <a:lnTo>
                                    <a:pt x="1066907" y="838355"/>
                                  </a:lnTo>
                                  <a:lnTo>
                                    <a:pt x="1069552" y="840209"/>
                                  </a:lnTo>
                                  <a:lnTo>
                                    <a:pt x="1072462" y="841798"/>
                                  </a:lnTo>
                                  <a:lnTo>
                                    <a:pt x="1075107" y="842858"/>
                                  </a:lnTo>
                                  <a:lnTo>
                                    <a:pt x="1078281" y="843917"/>
                                  </a:lnTo>
                                  <a:lnTo>
                                    <a:pt x="1081455" y="844712"/>
                                  </a:lnTo>
                                  <a:lnTo>
                                    <a:pt x="1084365" y="844976"/>
                                  </a:lnTo>
                                  <a:lnTo>
                                    <a:pt x="1087539" y="845241"/>
                                  </a:lnTo>
                                  <a:lnTo>
                                    <a:pt x="1090978" y="844976"/>
                                  </a:lnTo>
                                  <a:lnTo>
                                    <a:pt x="1093888" y="844447"/>
                                  </a:lnTo>
                                  <a:lnTo>
                                    <a:pt x="1096797" y="843387"/>
                                  </a:lnTo>
                                  <a:lnTo>
                                    <a:pt x="1099972" y="842328"/>
                                  </a:lnTo>
                                  <a:lnTo>
                                    <a:pt x="1102617" y="841004"/>
                                  </a:lnTo>
                                  <a:lnTo>
                                    <a:pt x="1105526" y="838885"/>
                                  </a:lnTo>
                                  <a:lnTo>
                                    <a:pt x="1108172" y="837031"/>
                                  </a:lnTo>
                                  <a:lnTo>
                                    <a:pt x="1110552" y="834648"/>
                                  </a:lnTo>
                                  <a:lnTo>
                                    <a:pt x="1124043" y="819817"/>
                                  </a:lnTo>
                                  <a:lnTo>
                                    <a:pt x="1137004" y="804722"/>
                                  </a:lnTo>
                                  <a:lnTo>
                                    <a:pt x="1149701" y="789097"/>
                                  </a:lnTo>
                                  <a:lnTo>
                                    <a:pt x="1161604" y="773471"/>
                                  </a:lnTo>
                                  <a:lnTo>
                                    <a:pt x="1173507" y="757581"/>
                                  </a:lnTo>
                                  <a:lnTo>
                                    <a:pt x="1184617" y="740897"/>
                                  </a:lnTo>
                                  <a:lnTo>
                                    <a:pt x="1195727" y="724213"/>
                                  </a:lnTo>
                                  <a:lnTo>
                                    <a:pt x="1206043" y="707528"/>
                                  </a:lnTo>
                                  <a:lnTo>
                                    <a:pt x="1216094" y="690049"/>
                                  </a:lnTo>
                                  <a:lnTo>
                                    <a:pt x="1225617" y="672570"/>
                                  </a:lnTo>
                                  <a:lnTo>
                                    <a:pt x="1234875" y="654826"/>
                                  </a:lnTo>
                                  <a:lnTo>
                                    <a:pt x="1243604" y="637082"/>
                                  </a:lnTo>
                                  <a:lnTo>
                                    <a:pt x="1252069" y="618809"/>
                                  </a:lnTo>
                                  <a:lnTo>
                                    <a:pt x="1260269" y="600536"/>
                                  </a:lnTo>
                                  <a:lnTo>
                                    <a:pt x="1267940" y="581997"/>
                                  </a:lnTo>
                                  <a:lnTo>
                                    <a:pt x="1274817" y="563459"/>
                                  </a:lnTo>
                                  <a:lnTo>
                                    <a:pt x="1281959" y="544656"/>
                                  </a:lnTo>
                                  <a:lnTo>
                                    <a:pt x="1288307" y="525853"/>
                                  </a:lnTo>
                                  <a:lnTo>
                                    <a:pt x="1294127" y="506785"/>
                                  </a:lnTo>
                                  <a:lnTo>
                                    <a:pt x="1300211" y="487187"/>
                                  </a:lnTo>
                                  <a:lnTo>
                                    <a:pt x="1305501" y="468119"/>
                                  </a:lnTo>
                                  <a:lnTo>
                                    <a:pt x="1310262" y="448786"/>
                                  </a:lnTo>
                                  <a:lnTo>
                                    <a:pt x="1315024" y="429188"/>
                                  </a:lnTo>
                                  <a:lnTo>
                                    <a:pt x="1319256" y="409591"/>
                                  </a:lnTo>
                                  <a:lnTo>
                                    <a:pt x="1323224" y="389993"/>
                                  </a:lnTo>
                                  <a:lnTo>
                                    <a:pt x="1326662" y="370396"/>
                                  </a:lnTo>
                                  <a:lnTo>
                                    <a:pt x="1330101" y="350798"/>
                                  </a:lnTo>
                                  <a:lnTo>
                                    <a:pt x="1333011" y="330936"/>
                                  </a:lnTo>
                                  <a:lnTo>
                                    <a:pt x="1335391" y="311338"/>
                                  </a:lnTo>
                                  <a:lnTo>
                                    <a:pt x="1337772" y="291475"/>
                                  </a:lnTo>
                                  <a:lnTo>
                                    <a:pt x="1339624" y="271613"/>
                                  </a:lnTo>
                                  <a:lnTo>
                                    <a:pt x="1341475" y="252015"/>
                                  </a:lnTo>
                                  <a:lnTo>
                                    <a:pt x="1341475" y="248572"/>
                                  </a:lnTo>
                                  <a:lnTo>
                                    <a:pt x="1341211" y="245659"/>
                                  </a:lnTo>
                                  <a:lnTo>
                                    <a:pt x="1340417" y="242216"/>
                                  </a:lnTo>
                                  <a:lnTo>
                                    <a:pt x="1339624" y="239039"/>
                                  </a:lnTo>
                                  <a:lnTo>
                                    <a:pt x="1338566" y="236390"/>
                                  </a:lnTo>
                                  <a:lnTo>
                                    <a:pt x="1337243" y="233477"/>
                                  </a:lnTo>
                                  <a:lnTo>
                                    <a:pt x="1335391" y="230829"/>
                                  </a:lnTo>
                                  <a:lnTo>
                                    <a:pt x="1333540" y="228445"/>
                                  </a:lnTo>
                                  <a:lnTo>
                                    <a:pt x="1331159" y="226062"/>
                                  </a:lnTo>
                                  <a:lnTo>
                                    <a:pt x="1329043" y="223943"/>
                                  </a:lnTo>
                                  <a:lnTo>
                                    <a:pt x="1326398" y="222089"/>
                                  </a:lnTo>
                                  <a:lnTo>
                                    <a:pt x="1323753" y="220500"/>
                                  </a:lnTo>
                                  <a:lnTo>
                                    <a:pt x="1320579" y="219176"/>
                                  </a:lnTo>
                                  <a:lnTo>
                                    <a:pt x="1317669" y="218382"/>
                                  </a:lnTo>
                                  <a:lnTo>
                                    <a:pt x="1314495" y="217322"/>
                                  </a:lnTo>
                                  <a:lnTo>
                                    <a:pt x="1311056" y="217057"/>
                                  </a:lnTo>
                                  <a:lnTo>
                                    <a:pt x="1307617" y="216793"/>
                                  </a:lnTo>
                                  <a:close/>
                                  <a:moveTo>
                                    <a:pt x="442912" y="112713"/>
                                  </a:moveTo>
                                  <a:lnTo>
                                    <a:pt x="1493837" y="112713"/>
                                  </a:lnTo>
                                  <a:lnTo>
                                    <a:pt x="1485637" y="163826"/>
                                  </a:lnTo>
                                  <a:lnTo>
                                    <a:pt x="1477172" y="211761"/>
                                  </a:lnTo>
                                  <a:lnTo>
                                    <a:pt x="1468708" y="257312"/>
                                  </a:lnTo>
                                  <a:lnTo>
                                    <a:pt x="1460508" y="299685"/>
                                  </a:lnTo>
                                  <a:lnTo>
                                    <a:pt x="1452308" y="339145"/>
                                  </a:lnTo>
                                  <a:lnTo>
                                    <a:pt x="1444372" y="375427"/>
                                  </a:lnTo>
                                  <a:lnTo>
                                    <a:pt x="1436437" y="408532"/>
                                  </a:lnTo>
                                  <a:lnTo>
                                    <a:pt x="1429559" y="438723"/>
                                  </a:lnTo>
                                  <a:lnTo>
                                    <a:pt x="1422682" y="465471"/>
                                  </a:lnTo>
                                  <a:lnTo>
                                    <a:pt x="1416598" y="488776"/>
                                  </a:lnTo>
                                  <a:lnTo>
                                    <a:pt x="1411308" y="508638"/>
                                  </a:lnTo>
                                  <a:lnTo>
                                    <a:pt x="1406811" y="525058"/>
                                  </a:lnTo>
                                  <a:lnTo>
                                    <a:pt x="1399934" y="547304"/>
                                  </a:lnTo>
                                  <a:lnTo>
                                    <a:pt x="1397817" y="554719"/>
                                  </a:lnTo>
                                  <a:lnTo>
                                    <a:pt x="1394114" y="564518"/>
                                  </a:lnTo>
                                  <a:lnTo>
                                    <a:pt x="1390146" y="574847"/>
                                  </a:lnTo>
                                  <a:lnTo>
                                    <a:pt x="1385914" y="585440"/>
                                  </a:lnTo>
                                  <a:lnTo>
                                    <a:pt x="1380888" y="596563"/>
                                  </a:lnTo>
                                  <a:lnTo>
                                    <a:pt x="1375863" y="608216"/>
                                  </a:lnTo>
                                  <a:lnTo>
                                    <a:pt x="1370308" y="620398"/>
                                  </a:lnTo>
                                  <a:lnTo>
                                    <a:pt x="1364224" y="632580"/>
                                  </a:lnTo>
                                  <a:lnTo>
                                    <a:pt x="1357875" y="645027"/>
                                  </a:lnTo>
                                  <a:lnTo>
                                    <a:pt x="1351263" y="658004"/>
                                  </a:lnTo>
                                  <a:lnTo>
                                    <a:pt x="1343856" y="671246"/>
                                  </a:lnTo>
                                  <a:lnTo>
                                    <a:pt x="1336714" y="684488"/>
                                  </a:lnTo>
                                  <a:lnTo>
                                    <a:pt x="1328779" y="698259"/>
                                  </a:lnTo>
                                  <a:lnTo>
                                    <a:pt x="1320579" y="711501"/>
                                  </a:lnTo>
                                  <a:lnTo>
                                    <a:pt x="1312379" y="725537"/>
                                  </a:lnTo>
                                  <a:lnTo>
                                    <a:pt x="1303649" y="739573"/>
                                  </a:lnTo>
                                  <a:lnTo>
                                    <a:pt x="1294656" y="753609"/>
                                  </a:lnTo>
                                  <a:lnTo>
                                    <a:pt x="1285133" y="767645"/>
                                  </a:lnTo>
                                  <a:lnTo>
                                    <a:pt x="1275875" y="781416"/>
                                  </a:lnTo>
                                  <a:lnTo>
                                    <a:pt x="1266088" y="795453"/>
                                  </a:lnTo>
                                  <a:lnTo>
                                    <a:pt x="1256036" y="809489"/>
                                  </a:lnTo>
                                  <a:lnTo>
                                    <a:pt x="1245720" y="823260"/>
                                  </a:lnTo>
                                  <a:lnTo>
                                    <a:pt x="1235140" y="836767"/>
                                  </a:lnTo>
                                  <a:lnTo>
                                    <a:pt x="1224559" y="850273"/>
                                  </a:lnTo>
                                  <a:lnTo>
                                    <a:pt x="1213714" y="863779"/>
                                  </a:lnTo>
                                  <a:lnTo>
                                    <a:pt x="1202340" y="877021"/>
                                  </a:lnTo>
                                  <a:lnTo>
                                    <a:pt x="1191230" y="889468"/>
                                  </a:lnTo>
                                  <a:lnTo>
                                    <a:pt x="1179591" y="902180"/>
                                  </a:lnTo>
                                  <a:lnTo>
                                    <a:pt x="1167952" y="914627"/>
                                  </a:lnTo>
                                  <a:lnTo>
                                    <a:pt x="1156049" y="926280"/>
                                  </a:lnTo>
                                  <a:lnTo>
                                    <a:pt x="1144146" y="937933"/>
                                  </a:lnTo>
                                  <a:lnTo>
                                    <a:pt x="1132243" y="949056"/>
                                  </a:lnTo>
                                  <a:lnTo>
                                    <a:pt x="1119810" y="959914"/>
                                  </a:lnTo>
                                  <a:lnTo>
                                    <a:pt x="1119810" y="992753"/>
                                  </a:lnTo>
                                  <a:lnTo>
                                    <a:pt x="1119810" y="993548"/>
                                  </a:lnTo>
                                  <a:lnTo>
                                    <a:pt x="1119546" y="994872"/>
                                  </a:lnTo>
                                  <a:lnTo>
                                    <a:pt x="1119546" y="995666"/>
                                  </a:lnTo>
                                  <a:lnTo>
                                    <a:pt x="1119546" y="996196"/>
                                  </a:lnTo>
                                  <a:lnTo>
                                    <a:pt x="1119281" y="995931"/>
                                  </a:lnTo>
                                  <a:lnTo>
                                    <a:pt x="1117694" y="998579"/>
                                  </a:lnTo>
                                  <a:lnTo>
                                    <a:pt x="1115578" y="1001493"/>
                                  </a:lnTo>
                                  <a:lnTo>
                                    <a:pt x="1112668" y="1004671"/>
                                  </a:lnTo>
                                  <a:lnTo>
                                    <a:pt x="1109230" y="1007849"/>
                                  </a:lnTo>
                                  <a:lnTo>
                                    <a:pt x="1101294" y="1015529"/>
                                  </a:lnTo>
                                  <a:lnTo>
                                    <a:pt x="1096797" y="1020031"/>
                                  </a:lnTo>
                                  <a:lnTo>
                                    <a:pt x="1092301" y="1024798"/>
                                  </a:lnTo>
                                  <a:lnTo>
                                    <a:pt x="1087804" y="1030095"/>
                                  </a:lnTo>
                                  <a:lnTo>
                                    <a:pt x="1083307" y="1035921"/>
                                  </a:lnTo>
                                  <a:lnTo>
                                    <a:pt x="1079075" y="1042807"/>
                                  </a:lnTo>
                                  <a:lnTo>
                                    <a:pt x="1074843" y="1050222"/>
                                  </a:lnTo>
                                  <a:lnTo>
                                    <a:pt x="1073255" y="1053930"/>
                                  </a:lnTo>
                                  <a:lnTo>
                                    <a:pt x="1071668" y="1057902"/>
                                  </a:lnTo>
                                  <a:lnTo>
                                    <a:pt x="1069817" y="1062404"/>
                                  </a:lnTo>
                                  <a:lnTo>
                                    <a:pt x="1068230" y="1066906"/>
                                  </a:lnTo>
                                  <a:lnTo>
                                    <a:pt x="1066907" y="1071673"/>
                                  </a:lnTo>
                                  <a:lnTo>
                                    <a:pt x="1065584" y="1076440"/>
                                  </a:lnTo>
                                  <a:lnTo>
                                    <a:pt x="1064526" y="1081737"/>
                                  </a:lnTo>
                                  <a:lnTo>
                                    <a:pt x="1063733" y="1087298"/>
                                  </a:lnTo>
                                  <a:lnTo>
                                    <a:pt x="1064526" y="1089152"/>
                                  </a:lnTo>
                                  <a:lnTo>
                                    <a:pt x="1064262" y="1120932"/>
                                  </a:lnTo>
                                  <a:lnTo>
                                    <a:pt x="1064262" y="1121727"/>
                                  </a:lnTo>
                                  <a:lnTo>
                                    <a:pt x="1064526" y="1121727"/>
                                  </a:lnTo>
                                  <a:lnTo>
                                    <a:pt x="1063468" y="1124640"/>
                                  </a:lnTo>
                                  <a:lnTo>
                                    <a:pt x="1062675" y="1127023"/>
                                  </a:lnTo>
                                  <a:lnTo>
                                    <a:pt x="1060823" y="1130466"/>
                                  </a:lnTo>
                                  <a:lnTo>
                                    <a:pt x="1058707" y="1134704"/>
                                  </a:lnTo>
                                  <a:lnTo>
                                    <a:pt x="1055268" y="1139735"/>
                                  </a:lnTo>
                                  <a:lnTo>
                                    <a:pt x="1053681" y="1142119"/>
                                  </a:lnTo>
                                  <a:lnTo>
                                    <a:pt x="1051829" y="1144238"/>
                                  </a:lnTo>
                                  <a:lnTo>
                                    <a:pt x="1048655" y="1147945"/>
                                  </a:lnTo>
                                  <a:lnTo>
                                    <a:pt x="1044952" y="1150858"/>
                                  </a:lnTo>
                                  <a:lnTo>
                                    <a:pt x="1041513" y="1153242"/>
                                  </a:lnTo>
                                  <a:lnTo>
                                    <a:pt x="1036488" y="1156420"/>
                                  </a:lnTo>
                                  <a:lnTo>
                                    <a:pt x="1035165" y="1157214"/>
                                  </a:lnTo>
                                  <a:lnTo>
                                    <a:pt x="1034107" y="1157744"/>
                                  </a:lnTo>
                                  <a:lnTo>
                                    <a:pt x="1030933" y="1159333"/>
                                  </a:lnTo>
                                  <a:lnTo>
                                    <a:pt x="1026436" y="1161187"/>
                                  </a:lnTo>
                                  <a:lnTo>
                                    <a:pt x="1017971" y="1163570"/>
                                  </a:lnTo>
                                  <a:lnTo>
                                    <a:pt x="1016120" y="1168337"/>
                                  </a:lnTo>
                                  <a:lnTo>
                                    <a:pt x="1016120" y="1454092"/>
                                  </a:lnTo>
                                  <a:lnTo>
                                    <a:pt x="1015855" y="1473160"/>
                                  </a:lnTo>
                                  <a:lnTo>
                                    <a:pt x="1030404" y="1474749"/>
                                  </a:lnTo>
                                  <a:lnTo>
                                    <a:pt x="1036752" y="1475808"/>
                                  </a:lnTo>
                                  <a:lnTo>
                                    <a:pt x="1042571" y="1476868"/>
                                  </a:lnTo>
                                  <a:lnTo>
                                    <a:pt x="1043365" y="1477133"/>
                                  </a:lnTo>
                                  <a:lnTo>
                                    <a:pt x="1046275" y="1477662"/>
                                  </a:lnTo>
                                  <a:lnTo>
                                    <a:pt x="1054210" y="1479516"/>
                                  </a:lnTo>
                                  <a:lnTo>
                                    <a:pt x="1057120" y="1480840"/>
                                  </a:lnTo>
                                  <a:lnTo>
                                    <a:pt x="1060030" y="1481635"/>
                                  </a:lnTo>
                                  <a:lnTo>
                                    <a:pt x="1062410" y="1482959"/>
                                  </a:lnTo>
                                  <a:lnTo>
                                    <a:pt x="1063733" y="1484018"/>
                                  </a:lnTo>
                                  <a:lnTo>
                                    <a:pt x="1064791" y="1485342"/>
                                  </a:lnTo>
                                  <a:lnTo>
                                    <a:pt x="1065055" y="1486667"/>
                                  </a:lnTo>
                                  <a:lnTo>
                                    <a:pt x="1065320" y="1486667"/>
                                  </a:lnTo>
                                  <a:lnTo>
                                    <a:pt x="1065320" y="1507588"/>
                                  </a:lnTo>
                                  <a:lnTo>
                                    <a:pt x="1065320" y="1513944"/>
                                  </a:lnTo>
                                  <a:lnTo>
                                    <a:pt x="1067436" y="1516063"/>
                                  </a:lnTo>
                                  <a:lnTo>
                                    <a:pt x="871958" y="1516063"/>
                                  </a:lnTo>
                                  <a:lnTo>
                                    <a:pt x="871958" y="1514739"/>
                                  </a:lnTo>
                                  <a:lnTo>
                                    <a:pt x="871958" y="1507588"/>
                                  </a:lnTo>
                                  <a:lnTo>
                                    <a:pt x="871958" y="1486667"/>
                                  </a:lnTo>
                                  <a:lnTo>
                                    <a:pt x="872223" y="1486667"/>
                                  </a:lnTo>
                                  <a:lnTo>
                                    <a:pt x="872487" y="1485607"/>
                                  </a:lnTo>
                                  <a:lnTo>
                                    <a:pt x="873016" y="1484283"/>
                                  </a:lnTo>
                                  <a:lnTo>
                                    <a:pt x="874074" y="1483489"/>
                                  </a:lnTo>
                                  <a:lnTo>
                                    <a:pt x="875926" y="1482429"/>
                                  </a:lnTo>
                                  <a:lnTo>
                                    <a:pt x="877778" y="1481635"/>
                                  </a:lnTo>
                                  <a:lnTo>
                                    <a:pt x="880158" y="1480575"/>
                                  </a:lnTo>
                                  <a:lnTo>
                                    <a:pt x="885978" y="1478722"/>
                                  </a:lnTo>
                                  <a:lnTo>
                                    <a:pt x="892855" y="1477133"/>
                                  </a:lnTo>
                                  <a:lnTo>
                                    <a:pt x="901319" y="1475808"/>
                                  </a:lnTo>
                                  <a:lnTo>
                                    <a:pt x="910842" y="1474219"/>
                                  </a:lnTo>
                                  <a:lnTo>
                                    <a:pt x="921423" y="1473160"/>
                                  </a:lnTo>
                                  <a:lnTo>
                                    <a:pt x="921423" y="1454092"/>
                                  </a:lnTo>
                                  <a:lnTo>
                                    <a:pt x="921423" y="1170721"/>
                                  </a:lnTo>
                                  <a:lnTo>
                                    <a:pt x="920894" y="1170721"/>
                                  </a:lnTo>
                                  <a:lnTo>
                                    <a:pt x="920894" y="1168602"/>
                                  </a:lnTo>
                                  <a:lnTo>
                                    <a:pt x="920365" y="1167013"/>
                                  </a:lnTo>
                                  <a:lnTo>
                                    <a:pt x="919836" y="1163835"/>
                                  </a:lnTo>
                                  <a:lnTo>
                                    <a:pt x="913752" y="1161981"/>
                                  </a:lnTo>
                                  <a:lnTo>
                                    <a:pt x="908197" y="1160128"/>
                                  </a:lnTo>
                                  <a:lnTo>
                                    <a:pt x="902642" y="1157744"/>
                                  </a:lnTo>
                                  <a:lnTo>
                                    <a:pt x="901849" y="1157214"/>
                                  </a:lnTo>
                                  <a:lnTo>
                                    <a:pt x="900526" y="1156420"/>
                                  </a:lnTo>
                                  <a:lnTo>
                                    <a:pt x="898674" y="1155096"/>
                                  </a:lnTo>
                                  <a:lnTo>
                                    <a:pt x="895765" y="1153772"/>
                                  </a:lnTo>
                                  <a:lnTo>
                                    <a:pt x="892590" y="1151653"/>
                                  </a:lnTo>
                                  <a:lnTo>
                                    <a:pt x="889152" y="1148475"/>
                                  </a:lnTo>
                                  <a:lnTo>
                                    <a:pt x="885449" y="1144502"/>
                                  </a:lnTo>
                                  <a:lnTo>
                                    <a:pt x="881481" y="1139735"/>
                                  </a:lnTo>
                                  <a:lnTo>
                                    <a:pt x="877778" y="1134439"/>
                                  </a:lnTo>
                                  <a:lnTo>
                                    <a:pt x="876984" y="1133115"/>
                                  </a:lnTo>
                                  <a:lnTo>
                                    <a:pt x="875397" y="1130201"/>
                                  </a:lnTo>
                                  <a:lnTo>
                                    <a:pt x="874603" y="1129142"/>
                                  </a:lnTo>
                                  <a:lnTo>
                                    <a:pt x="873545" y="1126759"/>
                                  </a:lnTo>
                                  <a:lnTo>
                                    <a:pt x="873281" y="1125964"/>
                                  </a:lnTo>
                                  <a:lnTo>
                                    <a:pt x="872752" y="1124110"/>
                                  </a:lnTo>
                                  <a:lnTo>
                                    <a:pt x="872487" y="1124110"/>
                                  </a:lnTo>
                                  <a:lnTo>
                                    <a:pt x="872487" y="1121992"/>
                                  </a:lnTo>
                                  <a:lnTo>
                                    <a:pt x="872487" y="1121727"/>
                                  </a:lnTo>
                                  <a:lnTo>
                                    <a:pt x="872487" y="1121197"/>
                                  </a:lnTo>
                                  <a:lnTo>
                                    <a:pt x="872487" y="1120932"/>
                                  </a:lnTo>
                                  <a:lnTo>
                                    <a:pt x="872487" y="1087034"/>
                                  </a:lnTo>
                                  <a:lnTo>
                                    <a:pt x="872752" y="1087034"/>
                                  </a:lnTo>
                                  <a:lnTo>
                                    <a:pt x="871694" y="1080413"/>
                                  </a:lnTo>
                                  <a:lnTo>
                                    <a:pt x="870636" y="1074057"/>
                                  </a:lnTo>
                                  <a:lnTo>
                                    <a:pt x="868784" y="1067966"/>
                                  </a:lnTo>
                                  <a:lnTo>
                                    <a:pt x="866932" y="1062404"/>
                                  </a:lnTo>
                                  <a:lnTo>
                                    <a:pt x="864816" y="1057108"/>
                                  </a:lnTo>
                                  <a:lnTo>
                                    <a:pt x="862700" y="1052076"/>
                                  </a:lnTo>
                                  <a:lnTo>
                                    <a:pt x="860319" y="1047574"/>
                                  </a:lnTo>
                                  <a:lnTo>
                                    <a:pt x="857939" y="1043071"/>
                                  </a:lnTo>
                                  <a:lnTo>
                                    <a:pt x="853707" y="1036980"/>
                                  </a:lnTo>
                                  <a:lnTo>
                                    <a:pt x="853442" y="1035921"/>
                                  </a:lnTo>
                                  <a:lnTo>
                                    <a:pt x="849474" y="1030889"/>
                                  </a:lnTo>
                                  <a:lnTo>
                                    <a:pt x="848681" y="1029830"/>
                                  </a:lnTo>
                                  <a:lnTo>
                                    <a:pt x="844977" y="1025328"/>
                                  </a:lnTo>
                                  <a:lnTo>
                                    <a:pt x="844184" y="1024533"/>
                                  </a:lnTo>
                                  <a:lnTo>
                                    <a:pt x="840216" y="1020296"/>
                                  </a:lnTo>
                                  <a:lnTo>
                                    <a:pt x="839423" y="1019501"/>
                                  </a:lnTo>
                                  <a:lnTo>
                                    <a:pt x="835719" y="1015794"/>
                                  </a:lnTo>
                                  <a:lnTo>
                                    <a:pt x="834661" y="1014734"/>
                                  </a:lnTo>
                                  <a:lnTo>
                                    <a:pt x="831487" y="1011556"/>
                                  </a:lnTo>
                                  <a:lnTo>
                                    <a:pt x="827519" y="1008113"/>
                                  </a:lnTo>
                                  <a:lnTo>
                                    <a:pt x="827255" y="1007849"/>
                                  </a:lnTo>
                                  <a:lnTo>
                                    <a:pt x="823816" y="1004671"/>
                                  </a:lnTo>
                                  <a:lnTo>
                                    <a:pt x="821171" y="1001493"/>
                                  </a:lnTo>
                                  <a:lnTo>
                                    <a:pt x="818790" y="998579"/>
                                  </a:lnTo>
                                  <a:lnTo>
                                    <a:pt x="817468" y="995931"/>
                                  </a:lnTo>
                                  <a:lnTo>
                                    <a:pt x="817203" y="996196"/>
                                  </a:lnTo>
                                  <a:lnTo>
                                    <a:pt x="816939" y="996196"/>
                                  </a:lnTo>
                                  <a:lnTo>
                                    <a:pt x="816674" y="992753"/>
                                  </a:lnTo>
                                  <a:lnTo>
                                    <a:pt x="816674" y="959649"/>
                                  </a:lnTo>
                                  <a:lnTo>
                                    <a:pt x="807945" y="951969"/>
                                  </a:lnTo>
                                  <a:lnTo>
                                    <a:pt x="798952" y="944024"/>
                                  </a:lnTo>
                                  <a:lnTo>
                                    <a:pt x="790222" y="935549"/>
                                  </a:lnTo>
                                  <a:lnTo>
                                    <a:pt x="781493" y="927339"/>
                                  </a:lnTo>
                                  <a:lnTo>
                                    <a:pt x="772764" y="918865"/>
                                  </a:lnTo>
                                  <a:lnTo>
                                    <a:pt x="762713" y="908007"/>
                                  </a:lnTo>
                                  <a:lnTo>
                                    <a:pt x="754777" y="900062"/>
                                  </a:lnTo>
                                  <a:lnTo>
                                    <a:pt x="747371" y="891587"/>
                                  </a:lnTo>
                                  <a:lnTo>
                                    <a:pt x="736790" y="879934"/>
                                  </a:lnTo>
                                  <a:lnTo>
                                    <a:pt x="722242" y="862985"/>
                                  </a:lnTo>
                                  <a:lnTo>
                                    <a:pt x="712190" y="850803"/>
                                  </a:lnTo>
                                  <a:lnTo>
                                    <a:pt x="697906" y="833059"/>
                                  </a:lnTo>
                                  <a:lnTo>
                                    <a:pt x="688648" y="820612"/>
                                  </a:lnTo>
                                  <a:lnTo>
                                    <a:pt x="674629" y="801809"/>
                                  </a:lnTo>
                                  <a:lnTo>
                                    <a:pt x="666164" y="790421"/>
                                  </a:lnTo>
                                  <a:lnTo>
                                    <a:pt x="652145" y="769764"/>
                                  </a:lnTo>
                                  <a:lnTo>
                                    <a:pt x="644739" y="759435"/>
                                  </a:lnTo>
                                  <a:lnTo>
                                    <a:pt x="636538" y="746723"/>
                                  </a:lnTo>
                                  <a:lnTo>
                                    <a:pt x="628603" y="734011"/>
                                  </a:lnTo>
                                  <a:lnTo>
                                    <a:pt x="625429" y="729244"/>
                                  </a:lnTo>
                                  <a:lnTo>
                                    <a:pt x="615377" y="713089"/>
                                  </a:lnTo>
                                  <a:lnTo>
                                    <a:pt x="605855" y="696670"/>
                                  </a:lnTo>
                                  <a:lnTo>
                                    <a:pt x="596861" y="681045"/>
                                  </a:lnTo>
                                  <a:lnTo>
                                    <a:pt x="588132" y="665420"/>
                                  </a:lnTo>
                                  <a:lnTo>
                                    <a:pt x="589719" y="669127"/>
                                  </a:lnTo>
                                  <a:lnTo>
                                    <a:pt x="574906" y="639996"/>
                                  </a:lnTo>
                                  <a:lnTo>
                                    <a:pt x="569087" y="627813"/>
                                  </a:lnTo>
                                  <a:lnTo>
                                    <a:pt x="563267" y="616425"/>
                                  </a:lnTo>
                                  <a:lnTo>
                                    <a:pt x="558242" y="605038"/>
                                  </a:lnTo>
                                  <a:lnTo>
                                    <a:pt x="553480" y="594180"/>
                                  </a:lnTo>
                                  <a:lnTo>
                                    <a:pt x="548983" y="583321"/>
                                  </a:lnTo>
                                  <a:lnTo>
                                    <a:pt x="545280" y="573258"/>
                                  </a:lnTo>
                                  <a:lnTo>
                                    <a:pt x="541842" y="563724"/>
                                  </a:lnTo>
                                  <a:lnTo>
                                    <a:pt x="538932" y="554719"/>
                                  </a:lnTo>
                                  <a:lnTo>
                                    <a:pt x="536287" y="547304"/>
                                  </a:lnTo>
                                  <a:lnTo>
                                    <a:pt x="529938" y="525058"/>
                                  </a:lnTo>
                                  <a:lnTo>
                                    <a:pt x="525441" y="508638"/>
                                  </a:lnTo>
                                  <a:lnTo>
                                    <a:pt x="520151" y="488776"/>
                                  </a:lnTo>
                                  <a:lnTo>
                                    <a:pt x="514067" y="465471"/>
                                  </a:lnTo>
                                  <a:lnTo>
                                    <a:pt x="507190" y="438723"/>
                                  </a:lnTo>
                                  <a:lnTo>
                                    <a:pt x="500312" y="408532"/>
                                  </a:lnTo>
                                  <a:lnTo>
                                    <a:pt x="492377" y="375427"/>
                                  </a:lnTo>
                                  <a:lnTo>
                                    <a:pt x="484441" y="339145"/>
                                  </a:lnTo>
                                  <a:lnTo>
                                    <a:pt x="476241" y="299685"/>
                                  </a:lnTo>
                                  <a:lnTo>
                                    <a:pt x="467777" y="257312"/>
                                  </a:lnTo>
                                  <a:lnTo>
                                    <a:pt x="459577" y="211761"/>
                                  </a:lnTo>
                                  <a:lnTo>
                                    <a:pt x="451112" y="163826"/>
                                  </a:lnTo>
                                  <a:lnTo>
                                    <a:pt x="442912" y="112713"/>
                                  </a:lnTo>
                                  <a:close/>
                                  <a:moveTo>
                                    <a:pt x="208966" y="79375"/>
                                  </a:moveTo>
                                  <a:lnTo>
                                    <a:pt x="216098" y="79375"/>
                                  </a:lnTo>
                                  <a:lnTo>
                                    <a:pt x="224816" y="79375"/>
                                  </a:lnTo>
                                  <a:lnTo>
                                    <a:pt x="233534" y="79904"/>
                                  </a:lnTo>
                                  <a:lnTo>
                                    <a:pt x="242252" y="80698"/>
                                  </a:lnTo>
                                  <a:lnTo>
                                    <a:pt x="250706" y="82286"/>
                                  </a:lnTo>
                                  <a:lnTo>
                                    <a:pt x="258895" y="83874"/>
                                  </a:lnTo>
                                  <a:lnTo>
                                    <a:pt x="266821" y="85462"/>
                                  </a:lnTo>
                                  <a:lnTo>
                                    <a:pt x="274746" y="87844"/>
                                  </a:lnTo>
                                  <a:lnTo>
                                    <a:pt x="282407" y="90226"/>
                                  </a:lnTo>
                                  <a:lnTo>
                                    <a:pt x="289804" y="93137"/>
                                  </a:lnTo>
                                  <a:lnTo>
                                    <a:pt x="297201" y="96313"/>
                                  </a:lnTo>
                                  <a:lnTo>
                                    <a:pt x="304070" y="99489"/>
                                  </a:lnTo>
                                  <a:lnTo>
                                    <a:pt x="311203" y="103194"/>
                                  </a:lnTo>
                                  <a:lnTo>
                                    <a:pt x="318071" y="106900"/>
                                  </a:lnTo>
                                  <a:lnTo>
                                    <a:pt x="324412" y="111134"/>
                                  </a:lnTo>
                                  <a:lnTo>
                                    <a:pt x="330752" y="115369"/>
                                  </a:lnTo>
                                  <a:lnTo>
                                    <a:pt x="336828" y="119603"/>
                                  </a:lnTo>
                                  <a:lnTo>
                                    <a:pt x="342640" y="124102"/>
                                  </a:lnTo>
                                  <a:lnTo>
                                    <a:pt x="348188" y="128866"/>
                                  </a:lnTo>
                                  <a:lnTo>
                                    <a:pt x="353735" y="133630"/>
                                  </a:lnTo>
                                  <a:lnTo>
                                    <a:pt x="359283" y="138659"/>
                                  </a:lnTo>
                                  <a:lnTo>
                                    <a:pt x="364303" y="143687"/>
                                  </a:lnTo>
                                  <a:lnTo>
                                    <a:pt x="369322" y="148716"/>
                                  </a:lnTo>
                                  <a:lnTo>
                                    <a:pt x="374077" y="154009"/>
                                  </a:lnTo>
                                  <a:lnTo>
                                    <a:pt x="378568" y="159567"/>
                                  </a:lnTo>
                                  <a:lnTo>
                                    <a:pt x="387022" y="170153"/>
                                  </a:lnTo>
                                  <a:lnTo>
                                    <a:pt x="394947" y="181004"/>
                                  </a:lnTo>
                                  <a:lnTo>
                                    <a:pt x="402344" y="192119"/>
                                  </a:lnTo>
                                  <a:lnTo>
                                    <a:pt x="408949" y="202971"/>
                                  </a:lnTo>
                                  <a:lnTo>
                                    <a:pt x="415289" y="213821"/>
                                  </a:lnTo>
                                  <a:lnTo>
                                    <a:pt x="420837" y="224672"/>
                                  </a:lnTo>
                                  <a:lnTo>
                                    <a:pt x="425856" y="235259"/>
                                  </a:lnTo>
                                  <a:lnTo>
                                    <a:pt x="430611" y="245316"/>
                                  </a:lnTo>
                                  <a:lnTo>
                                    <a:pt x="434838" y="255637"/>
                                  </a:lnTo>
                                  <a:lnTo>
                                    <a:pt x="438537" y="264900"/>
                                  </a:lnTo>
                                  <a:lnTo>
                                    <a:pt x="441971" y="273899"/>
                                  </a:lnTo>
                                  <a:lnTo>
                                    <a:pt x="444613" y="282103"/>
                                  </a:lnTo>
                                  <a:lnTo>
                                    <a:pt x="449368" y="296924"/>
                                  </a:lnTo>
                                  <a:lnTo>
                                    <a:pt x="452538" y="308304"/>
                                  </a:lnTo>
                                  <a:lnTo>
                                    <a:pt x="454388" y="315980"/>
                                  </a:lnTo>
                                  <a:lnTo>
                                    <a:pt x="455444" y="319420"/>
                                  </a:lnTo>
                                  <a:lnTo>
                                    <a:pt x="455973" y="323655"/>
                                  </a:lnTo>
                                  <a:lnTo>
                                    <a:pt x="456237" y="328154"/>
                                  </a:lnTo>
                                  <a:lnTo>
                                    <a:pt x="456237" y="332653"/>
                                  </a:lnTo>
                                  <a:lnTo>
                                    <a:pt x="455708" y="337152"/>
                                  </a:lnTo>
                                  <a:lnTo>
                                    <a:pt x="454652" y="341387"/>
                                  </a:lnTo>
                                  <a:lnTo>
                                    <a:pt x="453331" y="345621"/>
                                  </a:lnTo>
                                  <a:lnTo>
                                    <a:pt x="451746" y="349591"/>
                                  </a:lnTo>
                                  <a:lnTo>
                                    <a:pt x="449368" y="353296"/>
                                  </a:lnTo>
                                  <a:lnTo>
                                    <a:pt x="447255" y="357002"/>
                                  </a:lnTo>
                                  <a:lnTo>
                                    <a:pt x="444349" y="359913"/>
                                  </a:lnTo>
                                  <a:lnTo>
                                    <a:pt x="441707" y="363089"/>
                                  </a:lnTo>
                                  <a:lnTo>
                                    <a:pt x="438273" y="366000"/>
                                  </a:lnTo>
                                  <a:lnTo>
                                    <a:pt x="434574" y="368117"/>
                                  </a:lnTo>
                                  <a:lnTo>
                                    <a:pt x="430876" y="370234"/>
                                  </a:lnTo>
                                  <a:lnTo>
                                    <a:pt x="426913" y="371822"/>
                                  </a:lnTo>
                                  <a:lnTo>
                                    <a:pt x="422422" y="372881"/>
                                  </a:lnTo>
                                  <a:lnTo>
                                    <a:pt x="418459" y="373675"/>
                                  </a:lnTo>
                                  <a:lnTo>
                                    <a:pt x="414232" y="373940"/>
                                  </a:lnTo>
                                  <a:lnTo>
                                    <a:pt x="409741" y="373940"/>
                                  </a:lnTo>
                                  <a:lnTo>
                                    <a:pt x="405779" y="373410"/>
                                  </a:lnTo>
                                  <a:lnTo>
                                    <a:pt x="401552" y="372352"/>
                                  </a:lnTo>
                                  <a:lnTo>
                                    <a:pt x="397589" y="371028"/>
                                  </a:lnTo>
                                  <a:lnTo>
                                    <a:pt x="393891" y="369176"/>
                                  </a:lnTo>
                                  <a:lnTo>
                                    <a:pt x="390192" y="367059"/>
                                  </a:lnTo>
                                  <a:lnTo>
                                    <a:pt x="387022" y="364412"/>
                                  </a:lnTo>
                                  <a:lnTo>
                                    <a:pt x="383852" y="361765"/>
                                  </a:lnTo>
                                  <a:lnTo>
                                    <a:pt x="380946" y="358589"/>
                                  </a:lnTo>
                                  <a:lnTo>
                                    <a:pt x="378304" y="355149"/>
                                  </a:lnTo>
                                  <a:lnTo>
                                    <a:pt x="375926" y="351708"/>
                                  </a:lnTo>
                                  <a:lnTo>
                                    <a:pt x="374077" y="347739"/>
                                  </a:lnTo>
                                  <a:lnTo>
                                    <a:pt x="372492" y="343504"/>
                                  </a:lnTo>
                                  <a:lnTo>
                                    <a:pt x="371435" y="339005"/>
                                  </a:lnTo>
                                  <a:lnTo>
                                    <a:pt x="371171" y="338476"/>
                                  </a:lnTo>
                                  <a:lnTo>
                                    <a:pt x="370643" y="335299"/>
                                  </a:lnTo>
                                  <a:lnTo>
                                    <a:pt x="367209" y="323390"/>
                                  </a:lnTo>
                                  <a:lnTo>
                                    <a:pt x="364831" y="315186"/>
                                  </a:lnTo>
                                  <a:lnTo>
                                    <a:pt x="361397" y="305393"/>
                                  </a:lnTo>
                                  <a:lnTo>
                                    <a:pt x="357170" y="294542"/>
                                  </a:lnTo>
                                  <a:lnTo>
                                    <a:pt x="352415" y="283162"/>
                                  </a:lnTo>
                                  <a:lnTo>
                                    <a:pt x="346867" y="270988"/>
                                  </a:lnTo>
                                  <a:lnTo>
                                    <a:pt x="340527" y="258549"/>
                                  </a:lnTo>
                                  <a:lnTo>
                                    <a:pt x="337092" y="252462"/>
                                  </a:lnTo>
                                  <a:lnTo>
                                    <a:pt x="333394" y="246374"/>
                                  </a:lnTo>
                                  <a:lnTo>
                                    <a:pt x="329431" y="240023"/>
                                  </a:lnTo>
                                  <a:lnTo>
                                    <a:pt x="325468" y="234200"/>
                                  </a:lnTo>
                                  <a:lnTo>
                                    <a:pt x="321241" y="228378"/>
                                  </a:lnTo>
                                  <a:lnTo>
                                    <a:pt x="316750" y="222555"/>
                                  </a:lnTo>
                                  <a:lnTo>
                                    <a:pt x="312259" y="216997"/>
                                  </a:lnTo>
                                  <a:lnTo>
                                    <a:pt x="307504" y="211704"/>
                                  </a:lnTo>
                                  <a:lnTo>
                                    <a:pt x="302749" y="206676"/>
                                  </a:lnTo>
                                  <a:lnTo>
                                    <a:pt x="297465" y="201912"/>
                                  </a:lnTo>
                                  <a:lnTo>
                                    <a:pt x="292446" y="197148"/>
                                  </a:lnTo>
                                  <a:lnTo>
                                    <a:pt x="286898" y="192913"/>
                                  </a:lnTo>
                                  <a:lnTo>
                                    <a:pt x="279501" y="187885"/>
                                  </a:lnTo>
                                  <a:lnTo>
                                    <a:pt x="271576" y="183386"/>
                                  </a:lnTo>
                                  <a:lnTo>
                                    <a:pt x="267877" y="181004"/>
                                  </a:lnTo>
                                  <a:lnTo>
                                    <a:pt x="263651" y="179151"/>
                                  </a:lnTo>
                                  <a:lnTo>
                                    <a:pt x="259424" y="177299"/>
                                  </a:lnTo>
                                  <a:lnTo>
                                    <a:pt x="255197" y="175711"/>
                                  </a:lnTo>
                                  <a:lnTo>
                                    <a:pt x="250706" y="174387"/>
                                  </a:lnTo>
                                  <a:lnTo>
                                    <a:pt x="246215" y="173329"/>
                                  </a:lnTo>
                                  <a:lnTo>
                                    <a:pt x="241460" y="172006"/>
                                  </a:lnTo>
                                  <a:lnTo>
                                    <a:pt x="236704" y="170947"/>
                                  </a:lnTo>
                                  <a:lnTo>
                                    <a:pt x="231949" y="170418"/>
                                  </a:lnTo>
                                  <a:lnTo>
                                    <a:pt x="226930" y="169888"/>
                                  </a:lnTo>
                                  <a:lnTo>
                                    <a:pt x="221382" y="169624"/>
                                  </a:lnTo>
                                  <a:lnTo>
                                    <a:pt x="216098" y="169359"/>
                                  </a:lnTo>
                                  <a:lnTo>
                                    <a:pt x="206852" y="169624"/>
                                  </a:lnTo>
                                  <a:lnTo>
                                    <a:pt x="197078" y="170682"/>
                                  </a:lnTo>
                                  <a:lnTo>
                                    <a:pt x="187039" y="172270"/>
                                  </a:lnTo>
                                  <a:lnTo>
                                    <a:pt x="175943" y="174652"/>
                                  </a:lnTo>
                                  <a:lnTo>
                                    <a:pt x="170395" y="176240"/>
                                  </a:lnTo>
                                  <a:lnTo>
                                    <a:pt x="165112" y="178357"/>
                                  </a:lnTo>
                                  <a:lnTo>
                                    <a:pt x="160093" y="180475"/>
                                  </a:lnTo>
                                  <a:lnTo>
                                    <a:pt x="155337" y="182856"/>
                                  </a:lnTo>
                                  <a:lnTo>
                                    <a:pt x="150846" y="185503"/>
                                  </a:lnTo>
                                  <a:lnTo>
                                    <a:pt x="146355" y="188679"/>
                                  </a:lnTo>
                                  <a:lnTo>
                                    <a:pt x="142128" y="191855"/>
                                  </a:lnTo>
                                  <a:lnTo>
                                    <a:pt x="137901" y="195295"/>
                                  </a:lnTo>
                                  <a:lnTo>
                                    <a:pt x="133939" y="199001"/>
                                  </a:lnTo>
                                  <a:lnTo>
                                    <a:pt x="129976" y="203235"/>
                                  </a:lnTo>
                                  <a:lnTo>
                                    <a:pt x="126542" y="207470"/>
                                  </a:lnTo>
                                  <a:lnTo>
                                    <a:pt x="122843" y="212234"/>
                                  </a:lnTo>
                                  <a:lnTo>
                                    <a:pt x="119409" y="216997"/>
                                  </a:lnTo>
                                  <a:lnTo>
                                    <a:pt x="115975" y="222291"/>
                                  </a:lnTo>
                                  <a:lnTo>
                                    <a:pt x="113069" y="227584"/>
                                  </a:lnTo>
                                  <a:lnTo>
                                    <a:pt x="109899" y="233406"/>
                                  </a:lnTo>
                                  <a:lnTo>
                                    <a:pt x="106993" y="239493"/>
                                  </a:lnTo>
                                  <a:lnTo>
                                    <a:pt x="104351" y="245580"/>
                                  </a:lnTo>
                                  <a:lnTo>
                                    <a:pt x="101709" y="251932"/>
                                  </a:lnTo>
                                  <a:lnTo>
                                    <a:pt x="99596" y="258549"/>
                                  </a:lnTo>
                                  <a:lnTo>
                                    <a:pt x="97218" y="265430"/>
                                  </a:lnTo>
                                  <a:lnTo>
                                    <a:pt x="95369" y="272311"/>
                                  </a:lnTo>
                                  <a:lnTo>
                                    <a:pt x="93519" y="279721"/>
                                  </a:lnTo>
                                  <a:lnTo>
                                    <a:pt x="91934" y="286867"/>
                                  </a:lnTo>
                                  <a:lnTo>
                                    <a:pt x="90614" y="294278"/>
                                  </a:lnTo>
                                  <a:lnTo>
                                    <a:pt x="89293" y="301953"/>
                                  </a:lnTo>
                                  <a:lnTo>
                                    <a:pt x="88236" y="309363"/>
                                  </a:lnTo>
                                  <a:lnTo>
                                    <a:pt x="87443" y="317038"/>
                                  </a:lnTo>
                                  <a:lnTo>
                                    <a:pt x="86915" y="324713"/>
                                  </a:lnTo>
                                  <a:lnTo>
                                    <a:pt x="86387" y="332388"/>
                                  </a:lnTo>
                                  <a:lnTo>
                                    <a:pt x="86122" y="340063"/>
                                  </a:lnTo>
                                  <a:lnTo>
                                    <a:pt x="86122" y="348003"/>
                                  </a:lnTo>
                                  <a:lnTo>
                                    <a:pt x="86122" y="355678"/>
                                  </a:lnTo>
                                  <a:lnTo>
                                    <a:pt x="86387" y="363618"/>
                                  </a:lnTo>
                                  <a:lnTo>
                                    <a:pt x="86915" y="371558"/>
                                  </a:lnTo>
                                  <a:lnTo>
                                    <a:pt x="87443" y="379497"/>
                                  </a:lnTo>
                                  <a:lnTo>
                                    <a:pt x="88236" y="386908"/>
                                  </a:lnTo>
                                  <a:lnTo>
                                    <a:pt x="89293" y="394318"/>
                                  </a:lnTo>
                                  <a:lnTo>
                                    <a:pt x="90614" y="401729"/>
                                  </a:lnTo>
                                  <a:lnTo>
                                    <a:pt x="91934" y="408874"/>
                                  </a:lnTo>
                                  <a:lnTo>
                                    <a:pt x="93519" y="416020"/>
                                  </a:lnTo>
                                  <a:lnTo>
                                    <a:pt x="95105" y="422372"/>
                                  </a:lnTo>
                                  <a:lnTo>
                                    <a:pt x="96954" y="428724"/>
                                  </a:lnTo>
                                  <a:lnTo>
                                    <a:pt x="99067" y="435076"/>
                                  </a:lnTo>
                                  <a:lnTo>
                                    <a:pt x="100916" y="440898"/>
                                  </a:lnTo>
                                  <a:lnTo>
                                    <a:pt x="103030" y="446456"/>
                                  </a:lnTo>
                                  <a:lnTo>
                                    <a:pt x="105408" y="452014"/>
                                  </a:lnTo>
                                  <a:lnTo>
                                    <a:pt x="107521" y="456778"/>
                                  </a:lnTo>
                                  <a:lnTo>
                                    <a:pt x="112012" y="464982"/>
                                  </a:lnTo>
                                  <a:lnTo>
                                    <a:pt x="116503" y="473186"/>
                                  </a:lnTo>
                                  <a:lnTo>
                                    <a:pt x="121258" y="481391"/>
                                  </a:lnTo>
                                  <a:lnTo>
                                    <a:pt x="126542" y="489331"/>
                                  </a:lnTo>
                                  <a:lnTo>
                                    <a:pt x="131561" y="497006"/>
                                  </a:lnTo>
                                  <a:lnTo>
                                    <a:pt x="137109" y="504945"/>
                                  </a:lnTo>
                                  <a:lnTo>
                                    <a:pt x="142657" y="512620"/>
                                  </a:lnTo>
                                  <a:lnTo>
                                    <a:pt x="148204" y="519766"/>
                                  </a:lnTo>
                                  <a:lnTo>
                                    <a:pt x="154545" y="527441"/>
                                  </a:lnTo>
                                  <a:lnTo>
                                    <a:pt x="160357" y="534587"/>
                                  </a:lnTo>
                                  <a:lnTo>
                                    <a:pt x="166697" y="541733"/>
                                  </a:lnTo>
                                  <a:lnTo>
                                    <a:pt x="173301" y="548614"/>
                                  </a:lnTo>
                                  <a:lnTo>
                                    <a:pt x="179906" y="555495"/>
                                  </a:lnTo>
                                  <a:lnTo>
                                    <a:pt x="186775" y="562376"/>
                                  </a:lnTo>
                                  <a:lnTo>
                                    <a:pt x="193643" y="568993"/>
                                  </a:lnTo>
                                  <a:lnTo>
                                    <a:pt x="200776" y="575609"/>
                                  </a:lnTo>
                                  <a:lnTo>
                                    <a:pt x="207909" y="581696"/>
                                  </a:lnTo>
                                  <a:lnTo>
                                    <a:pt x="215306" y="588048"/>
                                  </a:lnTo>
                                  <a:lnTo>
                                    <a:pt x="230364" y="600222"/>
                                  </a:lnTo>
                                  <a:lnTo>
                                    <a:pt x="246215" y="612132"/>
                                  </a:lnTo>
                                  <a:lnTo>
                                    <a:pt x="261801" y="623248"/>
                                  </a:lnTo>
                                  <a:lnTo>
                                    <a:pt x="278180" y="634098"/>
                                  </a:lnTo>
                                  <a:lnTo>
                                    <a:pt x="294559" y="644420"/>
                                  </a:lnTo>
                                  <a:lnTo>
                                    <a:pt x="311467" y="654477"/>
                                  </a:lnTo>
                                  <a:lnTo>
                                    <a:pt x="328374" y="663740"/>
                                  </a:lnTo>
                                  <a:lnTo>
                                    <a:pt x="345546" y="673003"/>
                                  </a:lnTo>
                                  <a:lnTo>
                                    <a:pt x="362453" y="681472"/>
                                  </a:lnTo>
                                  <a:lnTo>
                                    <a:pt x="379361" y="689677"/>
                                  </a:lnTo>
                                  <a:lnTo>
                                    <a:pt x="396532" y="697352"/>
                                  </a:lnTo>
                                  <a:lnTo>
                                    <a:pt x="412911" y="705027"/>
                                  </a:lnTo>
                                  <a:lnTo>
                                    <a:pt x="429819" y="711643"/>
                                  </a:lnTo>
                                  <a:lnTo>
                                    <a:pt x="446198" y="718525"/>
                                  </a:lnTo>
                                  <a:lnTo>
                                    <a:pt x="462049" y="724612"/>
                                  </a:lnTo>
                                  <a:lnTo>
                                    <a:pt x="477899" y="730963"/>
                                  </a:lnTo>
                                  <a:lnTo>
                                    <a:pt x="492958" y="736257"/>
                                  </a:lnTo>
                                  <a:lnTo>
                                    <a:pt x="521753" y="746578"/>
                                  </a:lnTo>
                                  <a:lnTo>
                                    <a:pt x="548435" y="755577"/>
                                  </a:lnTo>
                                  <a:lnTo>
                                    <a:pt x="572211" y="763516"/>
                                  </a:lnTo>
                                  <a:lnTo>
                                    <a:pt x="595987" y="771456"/>
                                  </a:lnTo>
                                  <a:lnTo>
                                    <a:pt x="606290" y="775161"/>
                                  </a:lnTo>
                                  <a:lnTo>
                                    <a:pt x="615536" y="778602"/>
                                  </a:lnTo>
                                  <a:lnTo>
                                    <a:pt x="624783" y="782572"/>
                                  </a:lnTo>
                                  <a:lnTo>
                                    <a:pt x="629274" y="784954"/>
                                  </a:lnTo>
                                  <a:lnTo>
                                    <a:pt x="634029" y="787600"/>
                                  </a:lnTo>
                                  <a:lnTo>
                                    <a:pt x="640633" y="792099"/>
                                  </a:lnTo>
                                  <a:lnTo>
                                    <a:pt x="646974" y="796863"/>
                                  </a:lnTo>
                                  <a:lnTo>
                                    <a:pt x="652786" y="802156"/>
                                  </a:lnTo>
                                  <a:lnTo>
                                    <a:pt x="658069" y="807714"/>
                                  </a:lnTo>
                                  <a:lnTo>
                                    <a:pt x="663088" y="813801"/>
                                  </a:lnTo>
                                  <a:lnTo>
                                    <a:pt x="667579" y="819888"/>
                                  </a:lnTo>
                                  <a:lnTo>
                                    <a:pt x="671806" y="826240"/>
                                  </a:lnTo>
                                  <a:lnTo>
                                    <a:pt x="675505" y="833121"/>
                                  </a:lnTo>
                                  <a:lnTo>
                                    <a:pt x="679203" y="840003"/>
                                  </a:lnTo>
                                  <a:lnTo>
                                    <a:pt x="681845" y="847413"/>
                                  </a:lnTo>
                                  <a:lnTo>
                                    <a:pt x="684487" y="854823"/>
                                  </a:lnTo>
                                  <a:lnTo>
                                    <a:pt x="686600" y="862498"/>
                                  </a:lnTo>
                                  <a:lnTo>
                                    <a:pt x="688450" y="870174"/>
                                  </a:lnTo>
                                  <a:lnTo>
                                    <a:pt x="689770" y="878378"/>
                                  </a:lnTo>
                                  <a:lnTo>
                                    <a:pt x="690299" y="886318"/>
                                  </a:lnTo>
                                  <a:lnTo>
                                    <a:pt x="690563" y="894522"/>
                                  </a:lnTo>
                                  <a:lnTo>
                                    <a:pt x="690563" y="899551"/>
                                  </a:lnTo>
                                  <a:lnTo>
                                    <a:pt x="690299" y="904844"/>
                                  </a:lnTo>
                                  <a:lnTo>
                                    <a:pt x="689770" y="909872"/>
                                  </a:lnTo>
                                  <a:lnTo>
                                    <a:pt x="688978" y="915165"/>
                                  </a:lnTo>
                                  <a:lnTo>
                                    <a:pt x="688185" y="920194"/>
                                  </a:lnTo>
                                  <a:lnTo>
                                    <a:pt x="686865" y="925487"/>
                                  </a:lnTo>
                                  <a:lnTo>
                                    <a:pt x="685279" y="930516"/>
                                  </a:lnTo>
                                  <a:lnTo>
                                    <a:pt x="683694" y="935544"/>
                                  </a:lnTo>
                                  <a:lnTo>
                                    <a:pt x="681581" y="941102"/>
                                  </a:lnTo>
                                  <a:lnTo>
                                    <a:pt x="679467" y="945866"/>
                                  </a:lnTo>
                                  <a:lnTo>
                                    <a:pt x="677090" y="950894"/>
                                  </a:lnTo>
                                  <a:lnTo>
                                    <a:pt x="674448" y="955658"/>
                                  </a:lnTo>
                                  <a:lnTo>
                                    <a:pt x="671278" y="960422"/>
                                  </a:lnTo>
                                  <a:lnTo>
                                    <a:pt x="668108" y="965186"/>
                                  </a:lnTo>
                                  <a:lnTo>
                                    <a:pt x="664409" y="969685"/>
                                  </a:lnTo>
                                  <a:lnTo>
                                    <a:pt x="660975" y="973920"/>
                                  </a:lnTo>
                                  <a:lnTo>
                                    <a:pt x="657012" y="978154"/>
                                  </a:lnTo>
                                  <a:lnTo>
                                    <a:pt x="652786" y="982389"/>
                                  </a:lnTo>
                                  <a:lnTo>
                                    <a:pt x="648295" y="985829"/>
                                  </a:lnTo>
                                  <a:lnTo>
                                    <a:pt x="643539" y="989534"/>
                                  </a:lnTo>
                                  <a:lnTo>
                                    <a:pt x="638784" y="992975"/>
                                  </a:lnTo>
                                  <a:lnTo>
                                    <a:pt x="633765" y="996415"/>
                                  </a:lnTo>
                                  <a:lnTo>
                                    <a:pt x="628745" y="999327"/>
                                  </a:lnTo>
                                  <a:lnTo>
                                    <a:pt x="623198" y="1002238"/>
                                  </a:lnTo>
                                  <a:lnTo>
                                    <a:pt x="617650" y="1004620"/>
                                  </a:lnTo>
                                  <a:lnTo>
                                    <a:pt x="611838" y="1007266"/>
                                  </a:lnTo>
                                  <a:lnTo>
                                    <a:pt x="606026" y="1009119"/>
                                  </a:lnTo>
                                  <a:lnTo>
                                    <a:pt x="599950" y="1011501"/>
                                  </a:lnTo>
                                  <a:lnTo>
                                    <a:pt x="593610" y="1013089"/>
                                  </a:lnTo>
                                  <a:lnTo>
                                    <a:pt x="587005" y="1014942"/>
                                  </a:lnTo>
                                  <a:lnTo>
                                    <a:pt x="580665" y="1016000"/>
                                  </a:lnTo>
                                  <a:lnTo>
                                    <a:pt x="574060" y="1017323"/>
                                  </a:lnTo>
                                  <a:lnTo>
                                    <a:pt x="569834" y="1017588"/>
                                  </a:lnTo>
                                  <a:lnTo>
                                    <a:pt x="565343" y="1017588"/>
                                  </a:lnTo>
                                  <a:lnTo>
                                    <a:pt x="561116" y="1017059"/>
                                  </a:lnTo>
                                  <a:lnTo>
                                    <a:pt x="556889" y="1016265"/>
                                  </a:lnTo>
                                  <a:lnTo>
                                    <a:pt x="552926" y="1015206"/>
                                  </a:lnTo>
                                  <a:lnTo>
                                    <a:pt x="549228" y="1013354"/>
                                  </a:lnTo>
                                  <a:lnTo>
                                    <a:pt x="545529" y="1011236"/>
                                  </a:lnTo>
                                  <a:lnTo>
                                    <a:pt x="542095" y="1008854"/>
                                  </a:lnTo>
                                  <a:lnTo>
                                    <a:pt x="538925" y="1006208"/>
                                  </a:lnTo>
                                  <a:lnTo>
                                    <a:pt x="535755" y="1003032"/>
                                  </a:lnTo>
                                  <a:lnTo>
                                    <a:pt x="533377" y="999591"/>
                                  </a:lnTo>
                                  <a:lnTo>
                                    <a:pt x="530999" y="996415"/>
                                  </a:lnTo>
                                  <a:lnTo>
                                    <a:pt x="528886" y="992446"/>
                                  </a:lnTo>
                                  <a:lnTo>
                                    <a:pt x="527301" y="988211"/>
                                  </a:lnTo>
                                  <a:lnTo>
                                    <a:pt x="525980" y="983977"/>
                                  </a:lnTo>
                                  <a:lnTo>
                                    <a:pt x="525187" y="979477"/>
                                  </a:lnTo>
                                  <a:lnTo>
                                    <a:pt x="524659" y="974713"/>
                                  </a:lnTo>
                                  <a:lnTo>
                                    <a:pt x="524659" y="970214"/>
                                  </a:lnTo>
                                  <a:lnTo>
                                    <a:pt x="525187" y="965980"/>
                                  </a:lnTo>
                                  <a:lnTo>
                                    <a:pt x="525980" y="961481"/>
                                  </a:lnTo>
                                  <a:lnTo>
                                    <a:pt x="527037" y="957246"/>
                                  </a:lnTo>
                                  <a:lnTo>
                                    <a:pt x="528886" y="953276"/>
                                  </a:lnTo>
                                  <a:lnTo>
                                    <a:pt x="530735" y="949306"/>
                                  </a:lnTo>
                                  <a:lnTo>
                                    <a:pt x="533113" y="946130"/>
                                  </a:lnTo>
                                  <a:lnTo>
                                    <a:pt x="535490" y="942690"/>
                                  </a:lnTo>
                                  <a:lnTo>
                                    <a:pt x="538660" y="939514"/>
                                  </a:lnTo>
                                  <a:lnTo>
                                    <a:pt x="541831" y="936867"/>
                                  </a:lnTo>
                                  <a:lnTo>
                                    <a:pt x="545001" y="934221"/>
                                  </a:lnTo>
                                  <a:lnTo>
                                    <a:pt x="548963" y="932368"/>
                                  </a:lnTo>
                                  <a:lnTo>
                                    <a:pt x="552926" y="930251"/>
                                  </a:lnTo>
                                  <a:lnTo>
                                    <a:pt x="556889" y="929192"/>
                                  </a:lnTo>
                                  <a:lnTo>
                                    <a:pt x="561380" y="928134"/>
                                  </a:lnTo>
                                  <a:lnTo>
                                    <a:pt x="569041" y="926546"/>
                                  </a:lnTo>
                                  <a:lnTo>
                                    <a:pt x="575646" y="924958"/>
                                  </a:lnTo>
                                  <a:lnTo>
                                    <a:pt x="581457" y="923105"/>
                                  </a:lnTo>
                                  <a:lnTo>
                                    <a:pt x="586213" y="920723"/>
                                  </a:lnTo>
                                  <a:lnTo>
                                    <a:pt x="590440" y="918606"/>
                                  </a:lnTo>
                                  <a:lnTo>
                                    <a:pt x="593610" y="916224"/>
                                  </a:lnTo>
                                  <a:lnTo>
                                    <a:pt x="596516" y="914107"/>
                                  </a:lnTo>
                                  <a:lnTo>
                                    <a:pt x="598365" y="911990"/>
                                  </a:lnTo>
                                  <a:lnTo>
                                    <a:pt x="599950" y="910137"/>
                                  </a:lnTo>
                                  <a:lnTo>
                                    <a:pt x="601535" y="908020"/>
                                  </a:lnTo>
                                  <a:lnTo>
                                    <a:pt x="602328" y="906167"/>
                                  </a:lnTo>
                                  <a:lnTo>
                                    <a:pt x="603120" y="904050"/>
                                  </a:lnTo>
                                  <a:lnTo>
                                    <a:pt x="603913" y="901932"/>
                                  </a:lnTo>
                                  <a:lnTo>
                                    <a:pt x="604177" y="899551"/>
                                  </a:lnTo>
                                  <a:lnTo>
                                    <a:pt x="604441" y="897169"/>
                                  </a:lnTo>
                                  <a:lnTo>
                                    <a:pt x="604705" y="894522"/>
                                  </a:lnTo>
                                  <a:lnTo>
                                    <a:pt x="604441" y="890023"/>
                                  </a:lnTo>
                                  <a:lnTo>
                                    <a:pt x="603648" y="885259"/>
                                  </a:lnTo>
                                  <a:lnTo>
                                    <a:pt x="602063" y="880760"/>
                                  </a:lnTo>
                                  <a:lnTo>
                                    <a:pt x="599950" y="876261"/>
                                  </a:lnTo>
                                  <a:lnTo>
                                    <a:pt x="597837" y="872555"/>
                                  </a:lnTo>
                                  <a:lnTo>
                                    <a:pt x="595195" y="869380"/>
                                  </a:lnTo>
                                  <a:lnTo>
                                    <a:pt x="593081" y="866998"/>
                                  </a:lnTo>
                                  <a:lnTo>
                                    <a:pt x="590704" y="865410"/>
                                  </a:lnTo>
                                  <a:lnTo>
                                    <a:pt x="590175" y="865145"/>
                                  </a:lnTo>
                                  <a:lnTo>
                                    <a:pt x="587798" y="864086"/>
                                  </a:lnTo>
                                  <a:lnTo>
                                    <a:pt x="577231" y="859852"/>
                                  </a:lnTo>
                                  <a:lnTo>
                                    <a:pt x="561908" y="854559"/>
                                  </a:lnTo>
                                  <a:lnTo>
                                    <a:pt x="542887" y="848207"/>
                                  </a:lnTo>
                                  <a:lnTo>
                                    <a:pt x="520696" y="840796"/>
                                  </a:lnTo>
                                  <a:lnTo>
                                    <a:pt x="495599" y="832327"/>
                                  </a:lnTo>
                                  <a:lnTo>
                                    <a:pt x="468125" y="822800"/>
                                  </a:lnTo>
                                  <a:lnTo>
                                    <a:pt x="438801" y="811684"/>
                                  </a:lnTo>
                                  <a:lnTo>
                                    <a:pt x="423479" y="805862"/>
                                  </a:lnTo>
                                  <a:lnTo>
                                    <a:pt x="407628" y="799774"/>
                                  </a:lnTo>
                                  <a:lnTo>
                                    <a:pt x="391777" y="792893"/>
                                  </a:lnTo>
                                  <a:lnTo>
                                    <a:pt x="375398" y="786012"/>
                                  </a:lnTo>
                                  <a:lnTo>
                                    <a:pt x="358755" y="778602"/>
                                  </a:lnTo>
                                  <a:lnTo>
                                    <a:pt x="342376" y="770927"/>
                                  </a:lnTo>
                                  <a:lnTo>
                                    <a:pt x="325468" y="762987"/>
                                  </a:lnTo>
                                  <a:lnTo>
                                    <a:pt x="308297" y="754253"/>
                                  </a:lnTo>
                                  <a:lnTo>
                                    <a:pt x="291653" y="745255"/>
                                  </a:lnTo>
                                  <a:lnTo>
                                    <a:pt x="274482" y="735992"/>
                                  </a:lnTo>
                                  <a:lnTo>
                                    <a:pt x="257574" y="725670"/>
                                  </a:lnTo>
                                  <a:lnTo>
                                    <a:pt x="240667" y="715613"/>
                                  </a:lnTo>
                                  <a:lnTo>
                                    <a:pt x="224024" y="704762"/>
                                  </a:lnTo>
                                  <a:lnTo>
                                    <a:pt x="207380" y="693382"/>
                                  </a:lnTo>
                                  <a:lnTo>
                                    <a:pt x="191001" y="681472"/>
                                  </a:lnTo>
                                  <a:lnTo>
                                    <a:pt x="174887" y="669033"/>
                                  </a:lnTo>
                                  <a:lnTo>
                                    <a:pt x="164319" y="660564"/>
                                  </a:lnTo>
                                  <a:lnTo>
                                    <a:pt x="154016" y="651566"/>
                                  </a:lnTo>
                                  <a:lnTo>
                                    <a:pt x="143449" y="642568"/>
                                  </a:lnTo>
                                  <a:lnTo>
                                    <a:pt x="133410" y="633305"/>
                                  </a:lnTo>
                                  <a:lnTo>
                                    <a:pt x="123636" y="623512"/>
                                  </a:lnTo>
                                  <a:lnTo>
                                    <a:pt x="113861" y="613720"/>
                                  </a:lnTo>
                                  <a:lnTo>
                                    <a:pt x="104351" y="603663"/>
                                  </a:lnTo>
                                  <a:lnTo>
                                    <a:pt x="95105" y="593076"/>
                                  </a:lnTo>
                                  <a:lnTo>
                                    <a:pt x="86122" y="582225"/>
                                  </a:lnTo>
                                  <a:lnTo>
                                    <a:pt x="77405" y="571374"/>
                                  </a:lnTo>
                                  <a:lnTo>
                                    <a:pt x="68951" y="559994"/>
                                  </a:lnTo>
                                  <a:lnTo>
                                    <a:pt x="60761" y="548349"/>
                                  </a:lnTo>
                                  <a:lnTo>
                                    <a:pt x="52836" y="536440"/>
                                  </a:lnTo>
                                  <a:lnTo>
                                    <a:pt x="45439" y="524001"/>
                                  </a:lnTo>
                                  <a:lnTo>
                                    <a:pt x="38306" y="511562"/>
                                  </a:lnTo>
                                  <a:lnTo>
                                    <a:pt x="31702" y="498594"/>
                                  </a:lnTo>
                                  <a:lnTo>
                                    <a:pt x="27739" y="490389"/>
                                  </a:lnTo>
                                  <a:lnTo>
                                    <a:pt x="24041" y="482185"/>
                                  </a:lnTo>
                                  <a:lnTo>
                                    <a:pt x="20606" y="473451"/>
                                  </a:lnTo>
                                  <a:lnTo>
                                    <a:pt x="17700" y="464717"/>
                                  </a:lnTo>
                                  <a:lnTo>
                                    <a:pt x="14794" y="455719"/>
                                  </a:lnTo>
                                  <a:lnTo>
                                    <a:pt x="12417" y="446456"/>
                                  </a:lnTo>
                                  <a:lnTo>
                                    <a:pt x="10039" y="437193"/>
                                  </a:lnTo>
                                  <a:lnTo>
                                    <a:pt x="7926" y="427665"/>
                                  </a:lnTo>
                                  <a:lnTo>
                                    <a:pt x="6076" y="418137"/>
                                  </a:lnTo>
                                  <a:lnTo>
                                    <a:pt x="4491" y="408345"/>
                                  </a:lnTo>
                                  <a:lnTo>
                                    <a:pt x="3170" y="398553"/>
                                  </a:lnTo>
                                  <a:lnTo>
                                    <a:pt x="1850" y="388761"/>
                                  </a:lnTo>
                                  <a:lnTo>
                                    <a:pt x="1057" y="378439"/>
                                  </a:lnTo>
                                  <a:lnTo>
                                    <a:pt x="529" y="368382"/>
                                  </a:lnTo>
                                  <a:lnTo>
                                    <a:pt x="264" y="358060"/>
                                  </a:lnTo>
                                  <a:lnTo>
                                    <a:pt x="0" y="348003"/>
                                  </a:lnTo>
                                  <a:lnTo>
                                    <a:pt x="264" y="332653"/>
                                  </a:lnTo>
                                  <a:lnTo>
                                    <a:pt x="1057" y="317832"/>
                                  </a:lnTo>
                                  <a:lnTo>
                                    <a:pt x="2378" y="302747"/>
                                  </a:lnTo>
                                  <a:lnTo>
                                    <a:pt x="4491" y="287926"/>
                                  </a:lnTo>
                                  <a:lnTo>
                                    <a:pt x="6869" y="272840"/>
                                  </a:lnTo>
                                  <a:lnTo>
                                    <a:pt x="10039" y="258019"/>
                                  </a:lnTo>
                                  <a:lnTo>
                                    <a:pt x="11888" y="250874"/>
                                  </a:lnTo>
                                  <a:lnTo>
                                    <a:pt x="14002" y="243463"/>
                                  </a:lnTo>
                                  <a:lnTo>
                                    <a:pt x="15851" y="236053"/>
                                  </a:lnTo>
                                  <a:lnTo>
                                    <a:pt x="18493" y="228907"/>
                                  </a:lnTo>
                                  <a:lnTo>
                                    <a:pt x="20606" y="221761"/>
                                  </a:lnTo>
                                  <a:lnTo>
                                    <a:pt x="23512" y="214880"/>
                                  </a:lnTo>
                                  <a:lnTo>
                                    <a:pt x="26418" y="207734"/>
                                  </a:lnTo>
                                  <a:lnTo>
                                    <a:pt x="29324" y="200853"/>
                                  </a:lnTo>
                                  <a:lnTo>
                                    <a:pt x="32494" y="193972"/>
                                  </a:lnTo>
                                  <a:lnTo>
                                    <a:pt x="36193" y="187356"/>
                                  </a:lnTo>
                                  <a:lnTo>
                                    <a:pt x="39363" y="180475"/>
                                  </a:lnTo>
                                  <a:lnTo>
                                    <a:pt x="43326" y="174123"/>
                                  </a:lnTo>
                                  <a:lnTo>
                                    <a:pt x="47552" y="167506"/>
                                  </a:lnTo>
                                  <a:lnTo>
                                    <a:pt x="51779" y="161155"/>
                                  </a:lnTo>
                                  <a:lnTo>
                                    <a:pt x="56270" y="155332"/>
                                  </a:lnTo>
                                  <a:lnTo>
                                    <a:pt x="60761" y="148980"/>
                                  </a:lnTo>
                                  <a:lnTo>
                                    <a:pt x="65781" y="143422"/>
                                  </a:lnTo>
                                  <a:lnTo>
                                    <a:pt x="70800" y="137865"/>
                                  </a:lnTo>
                                  <a:lnTo>
                                    <a:pt x="76348" y="132307"/>
                                  </a:lnTo>
                                  <a:lnTo>
                                    <a:pt x="81896" y="126749"/>
                                  </a:lnTo>
                                  <a:lnTo>
                                    <a:pt x="89557" y="120397"/>
                                  </a:lnTo>
                                  <a:lnTo>
                                    <a:pt x="98011" y="114045"/>
                                  </a:lnTo>
                                  <a:lnTo>
                                    <a:pt x="106728" y="108223"/>
                                  </a:lnTo>
                                  <a:lnTo>
                                    <a:pt x="115710" y="102930"/>
                                  </a:lnTo>
                                  <a:lnTo>
                                    <a:pt x="124957" y="98166"/>
                                  </a:lnTo>
                                  <a:lnTo>
                                    <a:pt x="134731" y="93931"/>
                                  </a:lnTo>
                                  <a:lnTo>
                                    <a:pt x="139751" y="92079"/>
                                  </a:lnTo>
                                  <a:lnTo>
                                    <a:pt x="145034" y="90226"/>
                                  </a:lnTo>
                                  <a:lnTo>
                                    <a:pt x="150318" y="88638"/>
                                  </a:lnTo>
                                  <a:lnTo>
                                    <a:pt x="155601" y="87315"/>
                                  </a:lnTo>
                                  <a:lnTo>
                                    <a:pt x="163527" y="85198"/>
                                  </a:lnTo>
                                  <a:lnTo>
                                    <a:pt x="170924" y="83874"/>
                                  </a:lnTo>
                                  <a:lnTo>
                                    <a:pt x="178849" y="82551"/>
                                  </a:lnTo>
                                  <a:lnTo>
                                    <a:pt x="186510" y="81228"/>
                                  </a:lnTo>
                                  <a:lnTo>
                                    <a:pt x="193907" y="80434"/>
                                  </a:lnTo>
                                  <a:lnTo>
                                    <a:pt x="201304" y="79640"/>
                                  </a:lnTo>
                                  <a:lnTo>
                                    <a:pt x="208966" y="79375"/>
                                  </a:lnTo>
                                  <a:close/>
                                  <a:moveTo>
                                    <a:pt x="1713004" y="79375"/>
                                  </a:moveTo>
                                  <a:lnTo>
                                    <a:pt x="1722007" y="79375"/>
                                  </a:lnTo>
                                  <a:lnTo>
                                    <a:pt x="1729156" y="79375"/>
                                  </a:lnTo>
                                  <a:lnTo>
                                    <a:pt x="1736570" y="79640"/>
                                  </a:lnTo>
                                  <a:lnTo>
                                    <a:pt x="1743984" y="80434"/>
                                  </a:lnTo>
                                  <a:lnTo>
                                    <a:pt x="1751398" y="81228"/>
                                  </a:lnTo>
                                  <a:lnTo>
                                    <a:pt x="1759077" y="82551"/>
                                  </a:lnTo>
                                  <a:lnTo>
                                    <a:pt x="1767021" y="83874"/>
                                  </a:lnTo>
                                  <a:lnTo>
                                    <a:pt x="1774699" y="85198"/>
                                  </a:lnTo>
                                  <a:lnTo>
                                    <a:pt x="1782643" y="87315"/>
                                  </a:lnTo>
                                  <a:lnTo>
                                    <a:pt x="1787674" y="88638"/>
                                  </a:lnTo>
                                  <a:lnTo>
                                    <a:pt x="1792970" y="90226"/>
                                  </a:lnTo>
                                  <a:lnTo>
                                    <a:pt x="1798001" y="92079"/>
                                  </a:lnTo>
                                  <a:lnTo>
                                    <a:pt x="1803031" y="93931"/>
                                  </a:lnTo>
                                  <a:lnTo>
                                    <a:pt x="1813093" y="98166"/>
                                  </a:lnTo>
                                  <a:lnTo>
                                    <a:pt x="1822626" y="102930"/>
                                  </a:lnTo>
                                  <a:lnTo>
                                    <a:pt x="1831628" y="108223"/>
                                  </a:lnTo>
                                  <a:lnTo>
                                    <a:pt x="1840366" y="114045"/>
                                  </a:lnTo>
                                  <a:lnTo>
                                    <a:pt x="1848310" y="120397"/>
                                  </a:lnTo>
                                  <a:lnTo>
                                    <a:pt x="1856253" y="126749"/>
                                  </a:lnTo>
                                  <a:lnTo>
                                    <a:pt x="1863667" y="134159"/>
                                  </a:lnTo>
                                  <a:lnTo>
                                    <a:pt x="1870817" y="141570"/>
                                  </a:lnTo>
                                  <a:lnTo>
                                    <a:pt x="1877436" y="148980"/>
                                  </a:lnTo>
                                  <a:lnTo>
                                    <a:pt x="1883526" y="157185"/>
                                  </a:lnTo>
                                  <a:lnTo>
                                    <a:pt x="1889352" y="165389"/>
                                  </a:lnTo>
                                  <a:lnTo>
                                    <a:pt x="1894912" y="174123"/>
                                  </a:lnTo>
                                  <a:lnTo>
                                    <a:pt x="1899943" y="182856"/>
                                  </a:lnTo>
                                  <a:lnTo>
                                    <a:pt x="1904709" y="191855"/>
                                  </a:lnTo>
                                  <a:lnTo>
                                    <a:pt x="1908946" y="200853"/>
                                  </a:lnTo>
                                  <a:lnTo>
                                    <a:pt x="1913182" y="210116"/>
                                  </a:lnTo>
                                  <a:lnTo>
                                    <a:pt x="1916625" y="219379"/>
                                  </a:lnTo>
                                  <a:lnTo>
                                    <a:pt x="1920067" y="228907"/>
                                  </a:lnTo>
                                  <a:lnTo>
                                    <a:pt x="1923244" y="238435"/>
                                  </a:lnTo>
                                  <a:lnTo>
                                    <a:pt x="1925627" y="248227"/>
                                  </a:lnTo>
                                  <a:lnTo>
                                    <a:pt x="1928275" y="258019"/>
                                  </a:lnTo>
                                  <a:lnTo>
                                    <a:pt x="1930393" y="267812"/>
                                  </a:lnTo>
                                  <a:lnTo>
                                    <a:pt x="1932512" y="277604"/>
                                  </a:lnTo>
                                  <a:lnTo>
                                    <a:pt x="1933836" y="287926"/>
                                  </a:lnTo>
                                  <a:lnTo>
                                    <a:pt x="1935160" y="297983"/>
                                  </a:lnTo>
                                  <a:lnTo>
                                    <a:pt x="1936483" y="307775"/>
                                  </a:lnTo>
                                  <a:lnTo>
                                    <a:pt x="1937278" y="317832"/>
                                  </a:lnTo>
                                  <a:lnTo>
                                    <a:pt x="1937807" y="327889"/>
                                  </a:lnTo>
                                  <a:lnTo>
                                    <a:pt x="1938337" y="337946"/>
                                  </a:lnTo>
                                  <a:lnTo>
                                    <a:pt x="1938337" y="348003"/>
                                  </a:lnTo>
                                  <a:lnTo>
                                    <a:pt x="1938337" y="358060"/>
                                  </a:lnTo>
                                  <a:lnTo>
                                    <a:pt x="1937807" y="368382"/>
                                  </a:lnTo>
                                  <a:lnTo>
                                    <a:pt x="1937278" y="378439"/>
                                  </a:lnTo>
                                  <a:lnTo>
                                    <a:pt x="1936483" y="388760"/>
                                  </a:lnTo>
                                  <a:lnTo>
                                    <a:pt x="1935160" y="398553"/>
                                  </a:lnTo>
                                  <a:lnTo>
                                    <a:pt x="1933836" y="408345"/>
                                  </a:lnTo>
                                  <a:lnTo>
                                    <a:pt x="1932512" y="418137"/>
                                  </a:lnTo>
                                  <a:lnTo>
                                    <a:pt x="1930393" y="427665"/>
                                  </a:lnTo>
                                  <a:lnTo>
                                    <a:pt x="1928540" y="437193"/>
                                  </a:lnTo>
                                  <a:lnTo>
                                    <a:pt x="1925892" y="446456"/>
                                  </a:lnTo>
                                  <a:lnTo>
                                    <a:pt x="1923509" y="455719"/>
                                  </a:lnTo>
                                  <a:lnTo>
                                    <a:pt x="1920596" y="464717"/>
                                  </a:lnTo>
                                  <a:lnTo>
                                    <a:pt x="1917684" y="473451"/>
                                  </a:lnTo>
                                  <a:lnTo>
                                    <a:pt x="1914241" y="482185"/>
                                  </a:lnTo>
                                  <a:lnTo>
                                    <a:pt x="1910535" y="490389"/>
                                  </a:lnTo>
                                  <a:lnTo>
                                    <a:pt x="1906563" y="498593"/>
                                  </a:lnTo>
                                  <a:lnTo>
                                    <a:pt x="1901267" y="509180"/>
                                  </a:lnTo>
                                  <a:lnTo>
                                    <a:pt x="1895442" y="519502"/>
                                  </a:lnTo>
                                  <a:lnTo>
                                    <a:pt x="1889352" y="529823"/>
                                  </a:lnTo>
                                  <a:lnTo>
                                    <a:pt x="1883262" y="539616"/>
                                  </a:lnTo>
                                  <a:lnTo>
                                    <a:pt x="1876907" y="549143"/>
                                  </a:lnTo>
                                  <a:lnTo>
                                    <a:pt x="1870287" y="558671"/>
                                  </a:lnTo>
                                  <a:lnTo>
                                    <a:pt x="1863403" y="567934"/>
                                  </a:lnTo>
                                  <a:lnTo>
                                    <a:pt x="1856253" y="576932"/>
                                  </a:lnTo>
                                  <a:lnTo>
                                    <a:pt x="1849369" y="585931"/>
                                  </a:lnTo>
                                  <a:lnTo>
                                    <a:pt x="1841955" y="594664"/>
                                  </a:lnTo>
                                  <a:lnTo>
                                    <a:pt x="1834276" y="603133"/>
                                  </a:lnTo>
                                  <a:lnTo>
                                    <a:pt x="1826597" y="611338"/>
                                  </a:lnTo>
                                  <a:lnTo>
                                    <a:pt x="1818654" y="619542"/>
                                  </a:lnTo>
                                  <a:lnTo>
                                    <a:pt x="1810710" y="627482"/>
                                  </a:lnTo>
                                  <a:lnTo>
                                    <a:pt x="1802502" y="635422"/>
                                  </a:lnTo>
                                  <a:lnTo>
                                    <a:pt x="1794294" y="642832"/>
                                  </a:lnTo>
                                  <a:lnTo>
                                    <a:pt x="1786085" y="650243"/>
                                  </a:lnTo>
                                  <a:lnTo>
                                    <a:pt x="1777612" y="657653"/>
                                  </a:lnTo>
                                  <a:lnTo>
                                    <a:pt x="1768874" y="664534"/>
                                  </a:lnTo>
                                  <a:lnTo>
                                    <a:pt x="1760136" y="671680"/>
                                  </a:lnTo>
                                  <a:lnTo>
                                    <a:pt x="1751398" y="678296"/>
                                  </a:lnTo>
                                  <a:lnTo>
                                    <a:pt x="1742660" y="684648"/>
                                  </a:lnTo>
                                  <a:lnTo>
                                    <a:pt x="1724655" y="697352"/>
                                  </a:lnTo>
                                  <a:lnTo>
                                    <a:pt x="1706385" y="709526"/>
                                  </a:lnTo>
                                  <a:lnTo>
                                    <a:pt x="1688114" y="720906"/>
                                  </a:lnTo>
                                  <a:lnTo>
                                    <a:pt x="1669844" y="732022"/>
                                  </a:lnTo>
                                  <a:lnTo>
                                    <a:pt x="1651309" y="742344"/>
                                  </a:lnTo>
                                  <a:lnTo>
                                    <a:pt x="1632774" y="752136"/>
                                  </a:lnTo>
                                  <a:lnTo>
                                    <a:pt x="1614504" y="761664"/>
                                  </a:lnTo>
                                  <a:lnTo>
                                    <a:pt x="1596234" y="770397"/>
                                  </a:lnTo>
                                  <a:lnTo>
                                    <a:pt x="1577964" y="778866"/>
                                  </a:lnTo>
                                  <a:lnTo>
                                    <a:pt x="1559958" y="786806"/>
                                  </a:lnTo>
                                  <a:lnTo>
                                    <a:pt x="1542217" y="794217"/>
                                  </a:lnTo>
                                  <a:lnTo>
                                    <a:pt x="1525271" y="801362"/>
                                  </a:lnTo>
                                  <a:lnTo>
                                    <a:pt x="1508060" y="807979"/>
                                  </a:lnTo>
                                  <a:lnTo>
                                    <a:pt x="1491379" y="814331"/>
                                  </a:lnTo>
                                  <a:lnTo>
                                    <a:pt x="1475756" y="820153"/>
                                  </a:lnTo>
                                  <a:lnTo>
                                    <a:pt x="1445306" y="830739"/>
                                  </a:lnTo>
                                  <a:lnTo>
                                    <a:pt x="1417768" y="840532"/>
                                  </a:lnTo>
                                  <a:lnTo>
                                    <a:pt x="1393673" y="848207"/>
                                  </a:lnTo>
                                  <a:lnTo>
                                    <a:pt x="1370636" y="856147"/>
                                  </a:lnTo>
                                  <a:lnTo>
                                    <a:pt x="1361369" y="859323"/>
                                  </a:lnTo>
                                  <a:lnTo>
                                    <a:pt x="1353955" y="861969"/>
                                  </a:lnTo>
                                  <a:lnTo>
                                    <a:pt x="1348394" y="864616"/>
                                  </a:lnTo>
                                  <a:lnTo>
                                    <a:pt x="1346276" y="865674"/>
                                  </a:lnTo>
                                  <a:lnTo>
                                    <a:pt x="1343893" y="866998"/>
                                  </a:lnTo>
                                  <a:lnTo>
                                    <a:pt x="1341775" y="869380"/>
                                  </a:lnTo>
                                  <a:lnTo>
                                    <a:pt x="1339127" y="872555"/>
                                  </a:lnTo>
                                  <a:lnTo>
                                    <a:pt x="1337009" y="876261"/>
                                  </a:lnTo>
                                  <a:lnTo>
                                    <a:pt x="1334890" y="880760"/>
                                  </a:lnTo>
                                  <a:lnTo>
                                    <a:pt x="1333566" y="885259"/>
                                  </a:lnTo>
                                  <a:lnTo>
                                    <a:pt x="1332507" y="890023"/>
                                  </a:lnTo>
                                  <a:lnTo>
                                    <a:pt x="1332242" y="894522"/>
                                  </a:lnTo>
                                  <a:lnTo>
                                    <a:pt x="1332507" y="897169"/>
                                  </a:lnTo>
                                  <a:lnTo>
                                    <a:pt x="1332772" y="899551"/>
                                  </a:lnTo>
                                  <a:lnTo>
                                    <a:pt x="1333302" y="901932"/>
                                  </a:lnTo>
                                  <a:lnTo>
                                    <a:pt x="1333831" y="904050"/>
                                  </a:lnTo>
                                  <a:lnTo>
                                    <a:pt x="1334625" y="906167"/>
                                  </a:lnTo>
                                  <a:lnTo>
                                    <a:pt x="1335685" y="908020"/>
                                  </a:lnTo>
                                  <a:lnTo>
                                    <a:pt x="1337273" y="910137"/>
                                  </a:lnTo>
                                  <a:lnTo>
                                    <a:pt x="1338597" y="911990"/>
                                  </a:lnTo>
                                  <a:lnTo>
                                    <a:pt x="1340716" y="914107"/>
                                  </a:lnTo>
                                  <a:lnTo>
                                    <a:pt x="1343363" y="916224"/>
                                  </a:lnTo>
                                  <a:lnTo>
                                    <a:pt x="1346806" y="918606"/>
                                  </a:lnTo>
                                  <a:lnTo>
                                    <a:pt x="1350777" y="920723"/>
                                  </a:lnTo>
                                  <a:lnTo>
                                    <a:pt x="1355544" y="923105"/>
                                  </a:lnTo>
                                  <a:lnTo>
                                    <a:pt x="1361369" y="924958"/>
                                  </a:lnTo>
                                  <a:lnTo>
                                    <a:pt x="1367988" y="926546"/>
                                  </a:lnTo>
                                  <a:lnTo>
                                    <a:pt x="1375932" y="928134"/>
                                  </a:lnTo>
                                  <a:lnTo>
                                    <a:pt x="1380169" y="929192"/>
                                  </a:lnTo>
                                  <a:lnTo>
                                    <a:pt x="1384405" y="930251"/>
                                  </a:lnTo>
                                  <a:lnTo>
                                    <a:pt x="1388377" y="932368"/>
                                  </a:lnTo>
                                  <a:lnTo>
                                    <a:pt x="1392084" y="934221"/>
                                  </a:lnTo>
                                  <a:lnTo>
                                    <a:pt x="1395261" y="936867"/>
                                  </a:lnTo>
                                  <a:lnTo>
                                    <a:pt x="1398704" y="939514"/>
                                  </a:lnTo>
                                  <a:lnTo>
                                    <a:pt x="1401616" y="942690"/>
                                  </a:lnTo>
                                  <a:lnTo>
                                    <a:pt x="1403999" y="946130"/>
                                  </a:lnTo>
                                  <a:lnTo>
                                    <a:pt x="1406382" y="949306"/>
                                  </a:lnTo>
                                  <a:lnTo>
                                    <a:pt x="1408236" y="953276"/>
                                  </a:lnTo>
                                  <a:lnTo>
                                    <a:pt x="1410089" y="957246"/>
                                  </a:lnTo>
                                  <a:lnTo>
                                    <a:pt x="1411149" y="961481"/>
                                  </a:lnTo>
                                  <a:lnTo>
                                    <a:pt x="1411943" y="965980"/>
                                  </a:lnTo>
                                  <a:lnTo>
                                    <a:pt x="1412472" y="970214"/>
                                  </a:lnTo>
                                  <a:lnTo>
                                    <a:pt x="1412472" y="974713"/>
                                  </a:lnTo>
                                  <a:lnTo>
                                    <a:pt x="1411943" y="979477"/>
                                  </a:lnTo>
                                  <a:lnTo>
                                    <a:pt x="1411149" y="983977"/>
                                  </a:lnTo>
                                  <a:lnTo>
                                    <a:pt x="1410089" y="988211"/>
                                  </a:lnTo>
                                  <a:lnTo>
                                    <a:pt x="1408236" y="992446"/>
                                  </a:lnTo>
                                  <a:lnTo>
                                    <a:pt x="1406382" y="996415"/>
                                  </a:lnTo>
                                  <a:lnTo>
                                    <a:pt x="1403735" y="999591"/>
                                  </a:lnTo>
                                  <a:lnTo>
                                    <a:pt x="1401351" y="1003032"/>
                                  </a:lnTo>
                                  <a:lnTo>
                                    <a:pt x="1398439" y="1006208"/>
                                  </a:lnTo>
                                  <a:lnTo>
                                    <a:pt x="1394997" y="1008854"/>
                                  </a:lnTo>
                                  <a:lnTo>
                                    <a:pt x="1391819" y="1011236"/>
                                  </a:lnTo>
                                  <a:lnTo>
                                    <a:pt x="1388112" y="1013354"/>
                                  </a:lnTo>
                                  <a:lnTo>
                                    <a:pt x="1384140" y="1015206"/>
                                  </a:lnTo>
                                  <a:lnTo>
                                    <a:pt x="1380169" y="1016265"/>
                                  </a:lnTo>
                                  <a:lnTo>
                                    <a:pt x="1375932" y="1017059"/>
                                  </a:lnTo>
                                  <a:lnTo>
                                    <a:pt x="1371695" y="1017588"/>
                                  </a:lnTo>
                                  <a:lnTo>
                                    <a:pt x="1367459" y="1017588"/>
                                  </a:lnTo>
                                  <a:lnTo>
                                    <a:pt x="1362958" y="1017323"/>
                                  </a:lnTo>
                                  <a:lnTo>
                                    <a:pt x="1356338" y="1016000"/>
                                  </a:lnTo>
                                  <a:lnTo>
                                    <a:pt x="1349718" y="1014942"/>
                                  </a:lnTo>
                                  <a:lnTo>
                                    <a:pt x="1343363" y="1013089"/>
                                  </a:lnTo>
                                  <a:lnTo>
                                    <a:pt x="1337273" y="1011501"/>
                                  </a:lnTo>
                                  <a:lnTo>
                                    <a:pt x="1330918" y="1009119"/>
                                  </a:lnTo>
                                  <a:lnTo>
                                    <a:pt x="1325093" y="1007266"/>
                                  </a:lnTo>
                                  <a:lnTo>
                                    <a:pt x="1319533" y="1004620"/>
                                  </a:lnTo>
                                  <a:lnTo>
                                    <a:pt x="1313972" y="1002238"/>
                                  </a:lnTo>
                                  <a:lnTo>
                                    <a:pt x="1308147" y="999327"/>
                                  </a:lnTo>
                                  <a:lnTo>
                                    <a:pt x="1303116" y="996415"/>
                                  </a:lnTo>
                                  <a:lnTo>
                                    <a:pt x="1298085" y="992975"/>
                                  </a:lnTo>
                                  <a:lnTo>
                                    <a:pt x="1293319" y="989534"/>
                                  </a:lnTo>
                                  <a:lnTo>
                                    <a:pt x="1288553" y="985829"/>
                                  </a:lnTo>
                                  <a:lnTo>
                                    <a:pt x="1284316" y="982389"/>
                                  </a:lnTo>
                                  <a:lnTo>
                                    <a:pt x="1280080" y="978154"/>
                                  </a:lnTo>
                                  <a:lnTo>
                                    <a:pt x="1276108" y="973920"/>
                                  </a:lnTo>
                                  <a:lnTo>
                                    <a:pt x="1272136" y="969685"/>
                                  </a:lnTo>
                                  <a:lnTo>
                                    <a:pt x="1268959" y="965186"/>
                                  </a:lnTo>
                                  <a:lnTo>
                                    <a:pt x="1265516" y="960422"/>
                                  </a:lnTo>
                                  <a:lnTo>
                                    <a:pt x="1262604" y="955658"/>
                                  </a:lnTo>
                                  <a:lnTo>
                                    <a:pt x="1259956" y="950894"/>
                                  </a:lnTo>
                                  <a:lnTo>
                                    <a:pt x="1257308" y="945866"/>
                                  </a:lnTo>
                                  <a:lnTo>
                                    <a:pt x="1255190" y="941102"/>
                                  </a:lnTo>
                                  <a:lnTo>
                                    <a:pt x="1253071" y="935544"/>
                                  </a:lnTo>
                                  <a:lnTo>
                                    <a:pt x="1251483" y="930516"/>
                                  </a:lnTo>
                                  <a:lnTo>
                                    <a:pt x="1250159" y="925487"/>
                                  </a:lnTo>
                                  <a:lnTo>
                                    <a:pt x="1248570" y="920194"/>
                                  </a:lnTo>
                                  <a:lnTo>
                                    <a:pt x="1247776" y="915165"/>
                                  </a:lnTo>
                                  <a:lnTo>
                                    <a:pt x="1246981" y="909872"/>
                                  </a:lnTo>
                                  <a:lnTo>
                                    <a:pt x="1246452" y="904844"/>
                                  </a:lnTo>
                                  <a:lnTo>
                                    <a:pt x="1246187" y="899551"/>
                                  </a:lnTo>
                                  <a:lnTo>
                                    <a:pt x="1246187" y="894522"/>
                                  </a:lnTo>
                                  <a:lnTo>
                                    <a:pt x="1246452" y="886318"/>
                                  </a:lnTo>
                                  <a:lnTo>
                                    <a:pt x="1247246" y="878378"/>
                                  </a:lnTo>
                                  <a:lnTo>
                                    <a:pt x="1248305" y="870174"/>
                                  </a:lnTo>
                                  <a:lnTo>
                                    <a:pt x="1250159" y="862498"/>
                                  </a:lnTo>
                                  <a:lnTo>
                                    <a:pt x="1252277" y="854823"/>
                                  </a:lnTo>
                                  <a:lnTo>
                                    <a:pt x="1254925" y="847413"/>
                                  </a:lnTo>
                                  <a:lnTo>
                                    <a:pt x="1257838" y="840003"/>
                                  </a:lnTo>
                                  <a:lnTo>
                                    <a:pt x="1261280" y="833121"/>
                                  </a:lnTo>
                                  <a:lnTo>
                                    <a:pt x="1264987" y="826240"/>
                                  </a:lnTo>
                                  <a:lnTo>
                                    <a:pt x="1269223" y="819888"/>
                                  </a:lnTo>
                                  <a:lnTo>
                                    <a:pt x="1273990" y="813801"/>
                                  </a:lnTo>
                                  <a:lnTo>
                                    <a:pt x="1278756" y="807714"/>
                                  </a:lnTo>
                                  <a:lnTo>
                                    <a:pt x="1284051" y="802156"/>
                                  </a:lnTo>
                                  <a:lnTo>
                                    <a:pt x="1289877" y="796863"/>
                                  </a:lnTo>
                                  <a:lnTo>
                                    <a:pt x="1296232" y="792099"/>
                                  </a:lnTo>
                                  <a:lnTo>
                                    <a:pt x="1302851" y="787600"/>
                                  </a:lnTo>
                                  <a:lnTo>
                                    <a:pt x="1306558" y="785748"/>
                                  </a:lnTo>
                                  <a:lnTo>
                                    <a:pt x="1310000" y="783630"/>
                                  </a:lnTo>
                                  <a:lnTo>
                                    <a:pt x="1316620" y="780454"/>
                                  </a:lnTo>
                                  <a:lnTo>
                                    <a:pt x="1324034" y="777808"/>
                                  </a:lnTo>
                                  <a:lnTo>
                                    <a:pt x="1331448" y="774897"/>
                                  </a:lnTo>
                                  <a:lnTo>
                                    <a:pt x="1348394" y="768809"/>
                                  </a:lnTo>
                                  <a:lnTo>
                                    <a:pt x="1367988" y="762193"/>
                                  </a:lnTo>
                                  <a:lnTo>
                                    <a:pt x="1390230" y="755047"/>
                                  </a:lnTo>
                                  <a:lnTo>
                                    <a:pt x="1414856" y="746578"/>
                                  </a:lnTo>
                                  <a:lnTo>
                                    <a:pt x="1441069" y="737580"/>
                                  </a:lnTo>
                                  <a:lnTo>
                                    <a:pt x="1469137" y="727258"/>
                                  </a:lnTo>
                                  <a:lnTo>
                                    <a:pt x="1483965" y="721700"/>
                                  </a:lnTo>
                                  <a:lnTo>
                                    <a:pt x="1498528" y="715613"/>
                                  </a:lnTo>
                                  <a:lnTo>
                                    <a:pt x="1513621" y="709526"/>
                                  </a:lnTo>
                                  <a:lnTo>
                                    <a:pt x="1528978" y="702645"/>
                                  </a:lnTo>
                                  <a:lnTo>
                                    <a:pt x="1544336" y="696028"/>
                                  </a:lnTo>
                                  <a:lnTo>
                                    <a:pt x="1559958" y="688618"/>
                                  </a:lnTo>
                                  <a:lnTo>
                                    <a:pt x="1575581" y="681472"/>
                                  </a:lnTo>
                                  <a:lnTo>
                                    <a:pt x="1591203" y="673532"/>
                                  </a:lnTo>
                                  <a:lnTo>
                                    <a:pt x="1606825" y="665063"/>
                                  </a:lnTo>
                                  <a:lnTo>
                                    <a:pt x="1622183" y="656594"/>
                                  </a:lnTo>
                                  <a:lnTo>
                                    <a:pt x="1637540" y="647596"/>
                                  </a:lnTo>
                                  <a:lnTo>
                                    <a:pt x="1652898" y="638333"/>
                                  </a:lnTo>
                                  <a:lnTo>
                                    <a:pt x="1667726" y="628541"/>
                                  </a:lnTo>
                                  <a:lnTo>
                                    <a:pt x="1682554" y="618748"/>
                                  </a:lnTo>
                                  <a:lnTo>
                                    <a:pt x="1696852" y="608162"/>
                                  </a:lnTo>
                                  <a:lnTo>
                                    <a:pt x="1711151" y="597311"/>
                                  </a:lnTo>
                                  <a:lnTo>
                                    <a:pt x="1720154" y="589901"/>
                                  </a:lnTo>
                                  <a:lnTo>
                                    <a:pt x="1729421" y="582225"/>
                                  </a:lnTo>
                                  <a:lnTo>
                                    <a:pt x="1738159" y="574286"/>
                                  </a:lnTo>
                                  <a:lnTo>
                                    <a:pt x="1746897" y="566611"/>
                                  </a:lnTo>
                                  <a:lnTo>
                                    <a:pt x="1755370" y="558406"/>
                                  </a:lnTo>
                                  <a:lnTo>
                                    <a:pt x="1763578" y="549937"/>
                                  </a:lnTo>
                                  <a:lnTo>
                                    <a:pt x="1771522" y="541468"/>
                                  </a:lnTo>
                                  <a:lnTo>
                                    <a:pt x="1778936" y="532734"/>
                                  </a:lnTo>
                                  <a:lnTo>
                                    <a:pt x="1786615" y="523736"/>
                                  </a:lnTo>
                                  <a:lnTo>
                                    <a:pt x="1793499" y="514738"/>
                                  </a:lnTo>
                                  <a:lnTo>
                                    <a:pt x="1800648" y="505475"/>
                                  </a:lnTo>
                                  <a:lnTo>
                                    <a:pt x="1807003" y="496212"/>
                                  </a:lnTo>
                                  <a:lnTo>
                                    <a:pt x="1813623" y="486684"/>
                                  </a:lnTo>
                                  <a:lnTo>
                                    <a:pt x="1819448" y="476892"/>
                                  </a:lnTo>
                                  <a:lnTo>
                                    <a:pt x="1825009" y="466835"/>
                                  </a:lnTo>
                                  <a:lnTo>
                                    <a:pt x="1830304" y="456778"/>
                                  </a:lnTo>
                                  <a:lnTo>
                                    <a:pt x="1832952" y="452014"/>
                                  </a:lnTo>
                                  <a:lnTo>
                                    <a:pt x="1835335" y="446456"/>
                                  </a:lnTo>
                                  <a:lnTo>
                                    <a:pt x="1837189" y="440898"/>
                                  </a:lnTo>
                                  <a:lnTo>
                                    <a:pt x="1839307" y="435076"/>
                                  </a:lnTo>
                                  <a:lnTo>
                                    <a:pt x="1841161" y="428724"/>
                                  </a:lnTo>
                                  <a:lnTo>
                                    <a:pt x="1843014" y="422372"/>
                                  </a:lnTo>
                                  <a:lnTo>
                                    <a:pt x="1844868" y="416020"/>
                                  </a:lnTo>
                                  <a:lnTo>
                                    <a:pt x="1846192" y="408874"/>
                                  </a:lnTo>
                                  <a:lnTo>
                                    <a:pt x="1847515" y="401729"/>
                                  </a:lnTo>
                                  <a:lnTo>
                                    <a:pt x="1848575" y="394318"/>
                                  </a:lnTo>
                                  <a:lnTo>
                                    <a:pt x="1849899" y="386908"/>
                                  </a:lnTo>
                                  <a:lnTo>
                                    <a:pt x="1850693" y="379497"/>
                                  </a:lnTo>
                                  <a:lnTo>
                                    <a:pt x="1851487" y="371558"/>
                                  </a:lnTo>
                                  <a:lnTo>
                                    <a:pt x="1851752" y="363618"/>
                                  </a:lnTo>
                                  <a:lnTo>
                                    <a:pt x="1852017" y="355678"/>
                                  </a:lnTo>
                                  <a:lnTo>
                                    <a:pt x="1852282" y="348003"/>
                                  </a:lnTo>
                                  <a:lnTo>
                                    <a:pt x="1852017" y="336093"/>
                                  </a:lnTo>
                                  <a:lnTo>
                                    <a:pt x="1851487" y="324713"/>
                                  </a:lnTo>
                                  <a:lnTo>
                                    <a:pt x="1850428" y="313068"/>
                                  </a:lnTo>
                                  <a:lnTo>
                                    <a:pt x="1849104" y="301953"/>
                                  </a:lnTo>
                                  <a:lnTo>
                                    <a:pt x="1846986" y="290572"/>
                                  </a:lnTo>
                                  <a:lnTo>
                                    <a:pt x="1844603" y="279721"/>
                                  </a:lnTo>
                                  <a:lnTo>
                                    <a:pt x="1841955" y="269135"/>
                                  </a:lnTo>
                                  <a:lnTo>
                                    <a:pt x="1838513" y="258549"/>
                                  </a:lnTo>
                                  <a:lnTo>
                                    <a:pt x="1835335" y="248756"/>
                                  </a:lnTo>
                                  <a:lnTo>
                                    <a:pt x="1831364" y="239493"/>
                                  </a:lnTo>
                                  <a:lnTo>
                                    <a:pt x="1826862" y="230495"/>
                                  </a:lnTo>
                                  <a:lnTo>
                                    <a:pt x="1822361" y="222290"/>
                                  </a:lnTo>
                                  <a:lnTo>
                                    <a:pt x="1817330" y="214615"/>
                                  </a:lnTo>
                                  <a:lnTo>
                                    <a:pt x="1811769" y="207470"/>
                                  </a:lnTo>
                                  <a:lnTo>
                                    <a:pt x="1806209" y="201118"/>
                                  </a:lnTo>
                                  <a:lnTo>
                                    <a:pt x="1803031" y="198207"/>
                                  </a:lnTo>
                                  <a:lnTo>
                                    <a:pt x="1800384" y="195295"/>
                                  </a:lnTo>
                                  <a:lnTo>
                                    <a:pt x="1796147" y="191855"/>
                                  </a:lnTo>
                                  <a:lnTo>
                                    <a:pt x="1791646" y="188679"/>
                                  </a:lnTo>
                                  <a:lnTo>
                                    <a:pt x="1787409" y="185503"/>
                                  </a:lnTo>
                                  <a:lnTo>
                                    <a:pt x="1782643" y="182856"/>
                                  </a:lnTo>
                                  <a:lnTo>
                                    <a:pt x="1777877" y="180474"/>
                                  </a:lnTo>
                                  <a:lnTo>
                                    <a:pt x="1772846" y="178357"/>
                                  </a:lnTo>
                                  <a:lnTo>
                                    <a:pt x="1767550" y="176240"/>
                                  </a:lnTo>
                                  <a:lnTo>
                                    <a:pt x="1761725" y="174652"/>
                                  </a:lnTo>
                                  <a:lnTo>
                                    <a:pt x="1751133" y="172270"/>
                                  </a:lnTo>
                                  <a:lnTo>
                                    <a:pt x="1740807" y="170682"/>
                                  </a:lnTo>
                                  <a:lnTo>
                                    <a:pt x="1731010" y="169623"/>
                                  </a:lnTo>
                                  <a:lnTo>
                                    <a:pt x="1722007" y="169359"/>
                                  </a:lnTo>
                                  <a:lnTo>
                                    <a:pt x="1716711" y="169623"/>
                                  </a:lnTo>
                                  <a:lnTo>
                                    <a:pt x="1711151" y="169888"/>
                                  </a:lnTo>
                                  <a:lnTo>
                                    <a:pt x="1706120" y="170417"/>
                                  </a:lnTo>
                                  <a:lnTo>
                                    <a:pt x="1701354" y="170947"/>
                                  </a:lnTo>
                                  <a:lnTo>
                                    <a:pt x="1696588" y="171741"/>
                                  </a:lnTo>
                                  <a:lnTo>
                                    <a:pt x="1692086" y="172799"/>
                                  </a:lnTo>
                                  <a:lnTo>
                                    <a:pt x="1687585" y="174387"/>
                                  </a:lnTo>
                                  <a:lnTo>
                                    <a:pt x="1683084" y="175711"/>
                                  </a:lnTo>
                                  <a:lnTo>
                                    <a:pt x="1678847" y="177034"/>
                                  </a:lnTo>
                                  <a:lnTo>
                                    <a:pt x="1674610" y="178886"/>
                                  </a:lnTo>
                                  <a:lnTo>
                                    <a:pt x="1670903" y="180739"/>
                                  </a:lnTo>
                                  <a:lnTo>
                                    <a:pt x="1666932" y="182856"/>
                                  </a:lnTo>
                                  <a:lnTo>
                                    <a:pt x="1659253" y="187356"/>
                                  </a:lnTo>
                                  <a:lnTo>
                                    <a:pt x="1651574" y="192384"/>
                                  </a:lnTo>
                                  <a:lnTo>
                                    <a:pt x="1644690" y="197942"/>
                                  </a:lnTo>
                                  <a:lnTo>
                                    <a:pt x="1637805" y="203764"/>
                                  </a:lnTo>
                                  <a:lnTo>
                                    <a:pt x="1631185" y="210645"/>
                                  </a:lnTo>
                                  <a:lnTo>
                                    <a:pt x="1625095" y="217262"/>
                                  </a:lnTo>
                                  <a:lnTo>
                                    <a:pt x="1619005" y="224937"/>
                                  </a:lnTo>
                                  <a:lnTo>
                                    <a:pt x="1613445" y="232612"/>
                                  </a:lnTo>
                                  <a:lnTo>
                                    <a:pt x="1608149" y="240287"/>
                                  </a:lnTo>
                                  <a:lnTo>
                                    <a:pt x="1603118" y="248227"/>
                                  </a:lnTo>
                                  <a:lnTo>
                                    <a:pt x="1598352" y="256431"/>
                                  </a:lnTo>
                                  <a:lnTo>
                                    <a:pt x="1594115" y="264636"/>
                                  </a:lnTo>
                                  <a:lnTo>
                                    <a:pt x="1589879" y="272575"/>
                                  </a:lnTo>
                                  <a:lnTo>
                                    <a:pt x="1586172" y="280515"/>
                                  </a:lnTo>
                                  <a:lnTo>
                                    <a:pt x="1582730" y="288455"/>
                                  </a:lnTo>
                                  <a:lnTo>
                                    <a:pt x="1580082" y="295601"/>
                                  </a:lnTo>
                                  <a:lnTo>
                                    <a:pt x="1574786" y="309628"/>
                                  </a:lnTo>
                                  <a:lnTo>
                                    <a:pt x="1571079" y="321537"/>
                                  </a:lnTo>
                                  <a:lnTo>
                                    <a:pt x="1568167" y="330800"/>
                                  </a:lnTo>
                                  <a:lnTo>
                                    <a:pt x="1566578" y="336623"/>
                                  </a:lnTo>
                                  <a:lnTo>
                                    <a:pt x="1566313" y="339005"/>
                                  </a:lnTo>
                                  <a:lnTo>
                                    <a:pt x="1564724" y="343504"/>
                                  </a:lnTo>
                                  <a:lnTo>
                                    <a:pt x="1563400" y="347738"/>
                                  </a:lnTo>
                                  <a:lnTo>
                                    <a:pt x="1561547" y="351708"/>
                                  </a:lnTo>
                                  <a:lnTo>
                                    <a:pt x="1559164" y="355149"/>
                                  </a:lnTo>
                                  <a:lnTo>
                                    <a:pt x="1556781" y="358589"/>
                                  </a:lnTo>
                                  <a:lnTo>
                                    <a:pt x="1553603" y="361765"/>
                                  </a:lnTo>
                                  <a:lnTo>
                                    <a:pt x="1550426" y="364412"/>
                                  </a:lnTo>
                                  <a:lnTo>
                                    <a:pt x="1547248" y="367058"/>
                                  </a:lnTo>
                                  <a:lnTo>
                                    <a:pt x="1543806" y="369176"/>
                                  </a:lnTo>
                                  <a:lnTo>
                                    <a:pt x="1539834" y="371028"/>
                                  </a:lnTo>
                                  <a:lnTo>
                                    <a:pt x="1535863" y="372352"/>
                                  </a:lnTo>
                                  <a:lnTo>
                                    <a:pt x="1531891" y="373410"/>
                                  </a:lnTo>
                                  <a:lnTo>
                                    <a:pt x="1527654" y="373940"/>
                                  </a:lnTo>
                                  <a:lnTo>
                                    <a:pt x="1523418" y="373940"/>
                                  </a:lnTo>
                                  <a:lnTo>
                                    <a:pt x="1518916" y="373675"/>
                                  </a:lnTo>
                                  <a:lnTo>
                                    <a:pt x="1514680" y="372881"/>
                                  </a:lnTo>
                                  <a:lnTo>
                                    <a:pt x="1510708" y="371822"/>
                                  </a:lnTo>
                                  <a:lnTo>
                                    <a:pt x="1506736" y="370234"/>
                                  </a:lnTo>
                                  <a:lnTo>
                                    <a:pt x="1502764" y="368117"/>
                                  </a:lnTo>
                                  <a:lnTo>
                                    <a:pt x="1499057" y="366000"/>
                                  </a:lnTo>
                                  <a:lnTo>
                                    <a:pt x="1495880" y="363089"/>
                                  </a:lnTo>
                                  <a:lnTo>
                                    <a:pt x="1492967" y="359913"/>
                                  </a:lnTo>
                                  <a:lnTo>
                                    <a:pt x="1490055" y="357001"/>
                                  </a:lnTo>
                                  <a:lnTo>
                                    <a:pt x="1487936" y="353296"/>
                                  </a:lnTo>
                                  <a:lnTo>
                                    <a:pt x="1485818" y="349591"/>
                                  </a:lnTo>
                                  <a:lnTo>
                                    <a:pt x="1484229" y="345621"/>
                                  </a:lnTo>
                                  <a:lnTo>
                                    <a:pt x="1482641" y="341387"/>
                                  </a:lnTo>
                                  <a:lnTo>
                                    <a:pt x="1481582" y="337152"/>
                                  </a:lnTo>
                                  <a:lnTo>
                                    <a:pt x="1481052" y="332653"/>
                                  </a:lnTo>
                                  <a:lnTo>
                                    <a:pt x="1481052" y="328154"/>
                                  </a:lnTo>
                                  <a:lnTo>
                                    <a:pt x="1481317" y="323654"/>
                                  </a:lnTo>
                                  <a:lnTo>
                                    <a:pt x="1482111" y="319420"/>
                                  </a:lnTo>
                                  <a:lnTo>
                                    <a:pt x="1483700" y="312539"/>
                                  </a:lnTo>
                                  <a:lnTo>
                                    <a:pt x="1485553" y="305922"/>
                                  </a:lnTo>
                                  <a:lnTo>
                                    <a:pt x="1488201" y="296924"/>
                                  </a:lnTo>
                                  <a:lnTo>
                                    <a:pt x="1491379" y="286073"/>
                                  </a:lnTo>
                                  <a:lnTo>
                                    <a:pt x="1495615" y="273899"/>
                                  </a:lnTo>
                                  <a:lnTo>
                                    <a:pt x="1500646" y="260401"/>
                                  </a:lnTo>
                                  <a:lnTo>
                                    <a:pt x="1507001" y="245316"/>
                                  </a:lnTo>
                                  <a:lnTo>
                                    <a:pt x="1513885" y="229966"/>
                                  </a:lnTo>
                                  <a:lnTo>
                                    <a:pt x="1517857" y="222026"/>
                                  </a:lnTo>
                                  <a:lnTo>
                                    <a:pt x="1522094" y="213821"/>
                                  </a:lnTo>
                                  <a:lnTo>
                                    <a:pt x="1526860" y="205882"/>
                                  </a:lnTo>
                                  <a:lnTo>
                                    <a:pt x="1531626" y="197677"/>
                                  </a:lnTo>
                                  <a:lnTo>
                                    <a:pt x="1536922" y="189208"/>
                                  </a:lnTo>
                                  <a:lnTo>
                                    <a:pt x="1542747" y="181004"/>
                                  </a:lnTo>
                                  <a:lnTo>
                                    <a:pt x="1548572" y="172799"/>
                                  </a:lnTo>
                                  <a:lnTo>
                                    <a:pt x="1554662" y="164860"/>
                                  </a:lnTo>
                                  <a:lnTo>
                                    <a:pt x="1561547" y="156655"/>
                                  </a:lnTo>
                                  <a:lnTo>
                                    <a:pt x="1568431" y="148715"/>
                                  </a:lnTo>
                                  <a:lnTo>
                                    <a:pt x="1575845" y="141305"/>
                                  </a:lnTo>
                                  <a:lnTo>
                                    <a:pt x="1583789" y="133630"/>
                                  </a:lnTo>
                                  <a:lnTo>
                                    <a:pt x="1591997" y="126484"/>
                                  </a:lnTo>
                                  <a:lnTo>
                                    <a:pt x="1600735" y="119603"/>
                                  </a:lnTo>
                                  <a:lnTo>
                                    <a:pt x="1607090" y="115369"/>
                                  </a:lnTo>
                                  <a:lnTo>
                                    <a:pt x="1613180" y="111134"/>
                                  </a:lnTo>
                                  <a:lnTo>
                                    <a:pt x="1619535" y="106899"/>
                                  </a:lnTo>
                                  <a:lnTo>
                                    <a:pt x="1626419" y="103194"/>
                                  </a:lnTo>
                                  <a:lnTo>
                                    <a:pt x="1633304" y="99489"/>
                                  </a:lnTo>
                                  <a:lnTo>
                                    <a:pt x="1640453" y="96313"/>
                                  </a:lnTo>
                                  <a:lnTo>
                                    <a:pt x="1647867" y="93137"/>
                                  </a:lnTo>
                                  <a:lnTo>
                                    <a:pt x="1655281" y="90226"/>
                                  </a:lnTo>
                                  <a:lnTo>
                                    <a:pt x="1663225" y="87844"/>
                                  </a:lnTo>
                                  <a:lnTo>
                                    <a:pt x="1671168" y="85462"/>
                                  </a:lnTo>
                                  <a:lnTo>
                                    <a:pt x="1678847" y="83874"/>
                                  </a:lnTo>
                                  <a:lnTo>
                                    <a:pt x="1687320" y="82286"/>
                                  </a:lnTo>
                                  <a:lnTo>
                                    <a:pt x="1695793" y="80698"/>
                                  </a:lnTo>
                                  <a:lnTo>
                                    <a:pt x="1704266" y="79904"/>
                                  </a:lnTo>
                                  <a:lnTo>
                                    <a:pt x="1713004" y="79375"/>
                                  </a:lnTo>
                                  <a:close/>
                                  <a:moveTo>
                                    <a:pt x="409575" y="0"/>
                                  </a:moveTo>
                                  <a:lnTo>
                                    <a:pt x="1528763" y="0"/>
                                  </a:lnTo>
                                  <a:lnTo>
                                    <a:pt x="1528763" y="95250"/>
                                  </a:lnTo>
                                  <a:lnTo>
                                    <a:pt x="409575" y="95250"/>
                                  </a:lnTo>
                                  <a:lnTo>
                                    <a:pt x="4095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3" name="组合 3"/>
                        <wpg:cNvGrpSpPr/>
                        <wpg:grpSpPr>
                          <a:xfrm>
                            <a:off x="7739" y="14776"/>
                            <a:ext cx="4901" cy="432"/>
                            <a:chOff x="8245" y="14801"/>
                            <a:chExt cx="4901" cy="432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8245" y="14806"/>
                              <a:ext cx="4225" cy="408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34" name="文本框 91"/>
                          <wps:cNvSpPr txBox="1"/>
                          <wps:spPr>
                            <a:xfrm>
                              <a:off x="9308" y="14801"/>
                              <a:ext cx="3839" cy="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自我评价 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0" name="矩形 178"/>
                          <wps:cNvSpPr/>
                          <wps:spPr>
                            <a:xfrm>
                              <a:off x="8848" y="14806"/>
                              <a:ext cx="362" cy="408"/>
                            </a:xfrm>
                            <a:prstGeom prst="parallelogram">
                              <a:avLst>
                                <a:gd name="adj" fmla="val 42171"/>
                              </a:avLst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45" name="KSO_Shape"/>
                          <wps:cNvSpPr/>
                          <wps:spPr bwMode="auto">
                            <a:xfrm>
                              <a:off x="8382" y="14867"/>
                              <a:ext cx="210" cy="266"/>
                            </a:xfrm>
                            <a:custGeom>
                              <a:avLst/>
                              <a:gdLst>
                                <a:gd name="T0" fmla="*/ 508479 w 1679575"/>
                                <a:gd name="T1" fmla="*/ 933537 h 2125662"/>
                                <a:gd name="T2" fmla="*/ 645344 w 1679575"/>
                                <a:gd name="T3" fmla="*/ 1004349 h 2125662"/>
                                <a:gd name="T4" fmla="*/ 637947 w 1679575"/>
                                <a:gd name="T5" fmla="*/ 1045870 h 2125662"/>
                                <a:gd name="T6" fmla="*/ 629410 w 1679575"/>
                                <a:gd name="T7" fmla="*/ 1095637 h 2125662"/>
                                <a:gd name="T8" fmla="*/ 645913 w 1679575"/>
                                <a:gd name="T9" fmla="*/ 1148533 h 2125662"/>
                                <a:gd name="T10" fmla="*/ 923628 w 1679575"/>
                                <a:gd name="T11" fmla="*/ 1679766 h 2125662"/>
                                <a:gd name="T12" fmla="*/ 886068 w 1679575"/>
                                <a:gd name="T13" fmla="*/ 1137442 h 2125662"/>
                                <a:gd name="T14" fmla="*/ 896597 w 1679575"/>
                                <a:gd name="T15" fmla="*/ 1083408 h 2125662"/>
                                <a:gd name="T16" fmla="*/ 885214 w 1679575"/>
                                <a:gd name="T17" fmla="*/ 1039044 h 2125662"/>
                                <a:gd name="T18" fmla="*/ 917083 w 1679575"/>
                                <a:gd name="T19" fmla="*/ 999799 h 2125662"/>
                                <a:gd name="T20" fmla="*/ 1048543 w 1679575"/>
                                <a:gd name="T21" fmla="*/ 927280 h 2125662"/>
                                <a:gd name="T22" fmla="*/ 1168905 w 1679575"/>
                                <a:gd name="T23" fmla="*/ 933822 h 2125662"/>
                                <a:gd name="T24" fmla="*/ 1257397 w 1679575"/>
                                <a:gd name="T25" fmla="*/ 1021128 h 2125662"/>
                                <a:gd name="T26" fmla="*/ 1333655 w 1679575"/>
                                <a:gd name="T27" fmla="*/ 1118957 h 2125662"/>
                                <a:gd name="T28" fmla="*/ 1397392 w 1679575"/>
                                <a:gd name="T29" fmla="*/ 1227592 h 2125662"/>
                                <a:gd name="T30" fmla="*/ 1446903 w 1679575"/>
                                <a:gd name="T31" fmla="*/ 1349025 h 2125662"/>
                                <a:gd name="T32" fmla="*/ 1482186 w 1679575"/>
                                <a:gd name="T33" fmla="*/ 1483540 h 2125662"/>
                                <a:gd name="T34" fmla="*/ 1501820 w 1679575"/>
                                <a:gd name="T35" fmla="*/ 1632274 h 2125662"/>
                                <a:gd name="T36" fmla="*/ 1439790 w 1679575"/>
                                <a:gd name="T37" fmla="*/ 1742331 h 2125662"/>
                                <a:gd name="T38" fmla="*/ 1242601 w 1679575"/>
                                <a:gd name="T39" fmla="*/ 1826794 h 2125662"/>
                                <a:gd name="T40" fmla="*/ 1035738 w 1679575"/>
                                <a:gd name="T41" fmla="*/ 1881112 h 2125662"/>
                                <a:gd name="T42" fmla="*/ 822331 w 1679575"/>
                                <a:gd name="T43" fmla="*/ 1904432 h 2125662"/>
                                <a:gd name="T44" fmla="*/ 596403 w 1679575"/>
                                <a:gd name="T45" fmla="*/ 1894194 h 2125662"/>
                                <a:gd name="T46" fmla="*/ 373036 w 1679575"/>
                                <a:gd name="T47" fmla="*/ 1847838 h 2125662"/>
                                <a:gd name="T48" fmla="*/ 159344 w 1679575"/>
                                <a:gd name="T49" fmla="*/ 1766788 h 2125662"/>
                                <a:gd name="T50" fmla="*/ 0 w 1679575"/>
                                <a:gd name="T51" fmla="*/ 1676354 h 2125662"/>
                                <a:gd name="T52" fmla="*/ 15365 w 1679575"/>
                                <a:gd name="T53" fmla="*/ 1518519 h 2125662"/>
                                <a:gd name="T54" fmla="*/ 47234 w 1679575"/>
                                <a:gd name="T55" fmla="*/ 1376611 h 2125662"/>
                                <a:gd name="T56" fmla="*/ 94468 w 1679575"/>
                                <a:gd name="T57" fmla="*/ 1249206 h 2125662"/>
                                <a:gd name="T58" fmla="*/ 155930 w 1679575"/>
                                <a:gd name="T59" fmla="*/ 1135735 h 2125662"/>
                                <a:gd name="T60" fmla="*/ 230765 w 1679575"/>
                                <a:gd name="T61" fmla="*/ 1035348 h 2125662"/>
                                <a:gd name="T62" fmla="*/ 317835 w 1679575"/>
                                <a:gd name="T63" fmla="*/ 946334 h 2125662"/>
                                <a:gd name="T64" fmla="*/ 427669 w 1679575"/>
                                <a:gd name="T65" fmla="*/ 860449 h 2125662"/>
                                <a:gd name="T66" fmla="*/ 831848 w 1679575"/>
                                <a:gd name="T67" fmla="*/ 5125 h 2125662"/>
                                <a:gd name="T68" fmla="*/ 927152 w 1679575"/>
                                <a:gd name="T69" fmla="*/ 31035 h 2125662"/>
                                <a:gd name="T70" fmla="*/ 1013353 w 1679575"/>
                                <a:gd name="T71" fmla="*/ 76590 h 2125662"/>
                                <a:gd name="T72" fmla="*/ 1087035 w 1679575"/>
                                <a:gd name="T73" fmla="*/ 138945 h 2125662"/>
                                <a:gd name="T74" fmla="*/ 1145356 w 1679575"/>
                                <a:gd name="T75" fmla="*/ 215250 h 2125662"/>
                                <a:gd name="T76" fmla="*/ 1186607 w 1679575"/>
                                <a:gd name="T77" fmla="*/ 303514 h 2125662"/>
                                <a:gd name="T78" fmla="*/ 1207944 w 1679575"/>
                                <a:gd name="T79" fmla="*/ 401174 h 2125662"/>
                                <a:gd name="T80" fmla="*/ 1205383 w 1679575"/>
                                <a:gd name="T81" fmla="*/ 513924 h 2125662"/>
                                <a:gd name="T82" fmla="*/ 1172382 w 1679575"/>
                                <a:gd name="T83" fmla="*/ 626673 h 2125662"/>
                                <a:gd name="T84" fmla="*/ 1112924 w 1679575"/>
                                <a:gd name="T85" fmla="*/ 725187 h 2125662"/>
                                <a:gd name="T86" fmla="*/ 1030706 w 1679575"/>
                                <a:gd name="T87" fmla="*/ 804625 h 2125662"/>
                                <a:gd name="T88" fmla="*/ 915204 w 1679575"/>
                                <a:gd name="T89" fmla="*/ 867264 h 2125662"/>
                                <a:gd name="T90" fmla="*/ 837253 w 1679575"/>
                                <a:gd name="T91" fmla="*/ 887764 h 2125662"/>
                                <a:gd name="T92" fmla="*/ 753044 w 1679575"/>
                                <a:gd name="T93" fmla="*/ 893458 h 2125662"/>
                                <a:gd name="T94" fmla="*/ 658879 w 1679575"/>
                                <a:gd name="T95" fmla="*/ 881215 h 2125662"/>
                                <a:gd name="T96" fmla="*/ 572394 w 1679575"/>
                                <a:gd name="T97" fmla="*/ 850180 h 2125662"/>
                                <a:gd name="T98" fmla="*/ 494728 w 1679575"/>
                                <a:gd name="T99" fmla="*/ 802917 h 2125662"/>
                                <a:gd name="T100" fmla="*/ 424459 w 1679575"/>
                                <a:gd name="T101" fmla="*/ 736576 h 2125662"/>
                                <a:gd name="T102" fmla="*/ 366992 w 1679575"/>
                                <a:gd name="T103" fmla="*/ 651159 h 2125662"/>
                                <a:gd name="T104" fmla="*/ 330578 w 1679575"/>
                                <a:gd name="T105" fmla="*/ 553500 h 2125662"/>
                                <a:gd name="T106" fmla="*/ 317206 w 1679575"/>
                                <a:gd name="T107" fmla="*/ 446729 h 2125662"/>
                                <a:gd name="T108" fmla="*/ 328586 w 1679575"/>
                                <a:gd name="T109" fmla="*/ 345653 h 2125662"/>
                                <a:gd name="T110" fmla="*/ 361587 w 1679575"/>
                                <a:gd name="T111" fmla="*/ 253403 h 2125662"/>
                                <a:gd name="T112" fmla="*/ 412795 w 1679575"/>
                                <a:gd name="T113" fmla="*/ 171118 h 2125662"/>
                                <a:gd name="T114" fmla="*/ 479934 w 1679575"/>
                                <a:gd name="T115" fmla="*/ 101931 h 2125662"/>
                                <a:gd name="T116" fmla="*/ 560729 w 1679575"/>
                                <a:gd name="T117" fmla="*/ 48972 h 2125662"/>
                                <a:gd name="T118" fmla="*/ 652620 w 1679575"/>
                                <a:gd name="T119" fmla="*/ 13952 h 2125662"/>
                                <a:gd name="T120" fmla="*/ 752191 w 1679575"/>
                                <a:gd name="T121" fmla="*/ 0 h 2125662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79575" h="2125662">
                                  <a:moveTo>
                                    <a:pt x="481421" y="957262"/>
                                  </a:moveTo>
                                  <a:lnTo>
                                    <a:pt x="484914" y="961070"/>
                                  </a:lnTo>
                                  <a:lnTo>
                                    <a:pt x="490948" y="968686"/>
                                  </a:lnTo>
                                  <a:lnTo>
                                    <a:pt x="497299" y="975667"/>
                                  </a:lnTo>
                                  <a:lnTo>
                                    <a:pt x="510319" y="990264"/>
                                  </a:lnTo>
                                  <a:lnTo>
                                    <a:pt x="523657" y="1003909"/>
                                  </a:lnTo>
                                  <a:lnTo>
                                    <a:pt x="537947" y="1017237"/>
                                  </a:lnTo>
                                  <a:lnTo>
                                    <a:pt x="552237" y="1029613"/>
                                  </a:lnTo>
                                  <a:lnTo>
                                    <a:pt x="567480" y="1041671"/>
                                  </a:lnTo>
                                  <a:lnTo>
                                    <a:pt x="583040" y="1053095"/>
                                  </a:lnTo>
                                  <a:lnTo>
                                    <a:pt x="598601" y="1063884"/>
                                  </a:lnTo>
                                  <a:lnTo>
                                    <a:pt x="615114" y="1074039"/>
                                  </a:lnTo>
                                  <a:lnTo>
                                    <a:pt x="631627" y="1083558"/>
                                  </a:lnTo>
                                  <a:lnTo>
                                    <a:pt x="649093" y="1092126"/>
                                  </a:lnTo>
                                  <a:lnTo>
                                    <a:pt x="666241" y="1100377"/>
                                  </a:lnTo>
                                  <a:lnTo>
                                    <a:pt x="684025" y="1107993"/>
                                  </a:lnTo>
                                  <a:lnTo>
                                    <a:pt x="701808" y="1114657"/>
                                  </a:lnTo>
                                  <a:lnTo>
                                    <a:pt x="720226" y="1120686"/>
                                  </a:lnTo>
                                  <a:lnTo>
                                    <a:pt x="738645" y="1125763"/>
                                  </a:lnTo>
                                  <a:lnTo>
                                    <a:pt x="734517" y="1130840"/>
                                  </a:lnTo>
                                  <a:lnTo>
                                    <a:pt x="730706" y="1135283"/>
                                  </a:lnTo>
                                  <a:lnTo>
                                    <a:pt x="727213" y="1140043"/>
                                  </a:lnTo>
                                  <a:lnTo>
                                    <a:pt x="723402" y="1145437"/>
                                  </a:lnTo>
                                  <a:lnTo>
                                    <a:pt x="720544" y="1150515"/>
                                  </a:lnTo>
                                  <a:lnTo>
                                    <a:pt x="717368" y="1155909"/>
                                  </a:lnTo>
                                  <a:lnTo>
                                    <a:pt x="714510" y="1161304"/>
                                  </a:lnTo>
                                  <a:lnTo>
                                    <a:pt x="711970" y="1167016"/>
                                  </a:lnTo>
                                  <a:lnTo>
                                    <a:pt x="710064" y="1172410"/>
                                  </a:lnTo>
                                  <a:lnTo>
                                    <a:pt x="708159" y="1178439"/>
                                  </a:lnTo>
                                  <a:lnTo>
                                    <a:pt x="706254" y="1184151"/>
                                  </a:lnTo>
                                  <a:lnTo>
                                    <a:pt x="704983" y="1190498"/>
                                  </a:lnTo>
                                  <a:lnTo>
                                    <a:pt x="704031" y="1196210"/>
                                  </a:lnTo>
                                  <a:lnTo>
                                    <a:pt x="702761" y="1202556"/>
                                  </a:lnTo>
                                  <a:lnTo>
                                    <a:pt x="702443" y="1208903"/>
                                  </a:lnTo>
                                  <a:lnTo>
                                    <a:pt x="702125" y="1215249"/>
                                  </a:lnTo>
                                  <a:lnTo>
                                    <a:pt x="702443" y="1222548"/>
                                  </a:lnTo>
                                  <a:lnTo>
                                    <a:pt x="703078" y="1229529"/>
                                  </a:lnTo>
                                  <a:lnTo>
                                    <a:pt x="704348" y="1236510"/>
                                  </a:lnTo>
                                  <a:lnTo>
                                    <a:pt x="705619" y="1243174"/>
                                  </a:lnTo>
                                  <a:lnTo>
                                    <a:pt x="707206" y="1249838"/>
                                  </a:lnTo>
                                  <a:lnTo>
                                    <a:pt x="709112" y="1256819"/>
                                  </a:lnTo>
                                  <a:lnTo>
                                    <a:pt x="711652" y="1263166"/>
                                  </a:lnTo>
                                  <a:lnTo>
                                    <a:pt x="714193" y="1269512"/>
                                  </a:lnTo>
                                  <a:lnTo>
                                    <a:pt x="717686" y="1275542"/>
                                  </a:lnTo>
                                  <a:lnTo>
                                    <a:pt x="720861" y="1281571"/>
                                  </a:lnTo>
                                  <a:lnTo>
                                    <a:pt x="724355" y="1287283"/>
                                  </a:lnTo>
                                  <a:lnTo>
                                    <a:pt x="728483" y="1292995"/>
                                  </a:lnTo>
                                  <a:lnTo>
                                    <a:pt x="732611" y="1298389"/>
                                  </a:lnTo>
                                  <a:lnTo>
                                    <a:pt x="737057" y="1303784"/>
                                  </a:lnTo>
                                  <a:lnTo>
                                    <a:pt x="742138" y="1308861"/>
                                  </a:lnTo>
                                  <a:lnTo>
                                    <a:pt x="746901" y="1313304"/>
                                  </a:lnTo>
                                  <a:lnTo>
                                    <a:pt x="672275" y="1874339"/>
                                  </a:lnTo>
                                  <a:lnTo>
                                    <a:pt x="854237" y="2050773"/>
                                  </a:lnTo>
                                  <a:lnTo>
                                    <a:pt x="1030800" y="1874339"/>
                                  </a:lnTo>
                                  <a:lnTo>
                                    <a:pt x="956173" y="1313304"/>
                                  </a:lnTo>
                                  <a:lnTo>
                                    <a:pt x="961572" y="1308544"/>
                                  </a:lnTo>
                                  <a:lnTo>
                                    <a:pt x="966018" y="1303466"/>
                                  </a:lnTo>
                                  <a:lnTo>
                                    <a:pt x="970781" y="1298072"/>
                                  </a:lnTo>
                                  <a:lnTo>
                                    <a:pt x="974910" y="1292995"/>
                                  </a:lnTo>
                                  <a:lnTo>
                                    <a:pt x="978720" y="1286965"/>
                                  </a:lnTo>
                                  <a:lnTo>
                                    <a:pt x="982531" y="1281571"/>
                                  </a:lnTo>
                                  <a:lnTo>
                                    <a:pt x="986024" y="1275224"/>
                                  </a:lnTo>
                                  <a:lnTo>
                                    <a:pt x="988882" y="1269195"/>
                                  </a:lnTo>
                                  <a:lnTo>
                                    <a:pt x="991423" y="1262849"/>
                                  </a:lnTo>
                                  <a:lnTo>
                                    <a:pt x="994281" y="1256502"/>
                                  </a:lnTo>
                                  <a:lnTo>
                                    <a:pt x="996186" y="1249838"/>
                                  </a:lnTo>
                                  <a:lnTo>
                                    <a:pt x="997774" y="1243174"/>
                                  </a:lnTo>
                                  <a:lnTo>
                                    <a:pt x="999044" y="1236510"/>
                                  </a:lnTo>
                                  <a:lnTo>
                                    <a:pt x="999997" y="1229212"/>
                                  </a:lnTo>
                                  <a:lnTo>
                                    <a:pt x="1000632" y="1222548"/>
                                  </a:lnTo>
                                  <a:lnTo>
                                    <a:pt x="1000632" y="1215249"/>
                                  </a:lnTo>
                                  <a:lnTo>
                                    <a:pt x="1000632" y="1208903"/>
                                  </a:lnTo>
                                  <a:lnTo>
                                    <a:pt x="1000314" y="1203191"/>
                                  </a:lnTo>
                                  <a:lnTo>
                                    <a:pt x="999679" y="1197479"/>
                                  </a:lnTo>
                                  <a:lnTo>
                                    <a:pt x="998727" y="1191767"/>
                                  </a:lnTo>
                                  <a:lnTo>
                                    <a:pt x="997456" y="1186055"/>
                                  </a:lnTo>
                                  <a:lnTo>
                                    <a:pt x="996186" y="1180661"/>
                                  </a:lnTo>
                                  <a:lnTo>
                                    <a:pt x="994598" y="1175266"/>
                                  </a:lnTo>
                                  <a:lnTo>
                                    <a:pt x="992375" y="1169872"/>
                                  </a:lnTo>
                                  <a:lnTo>
                                    <a:pt x="990152" y="1164794"/>
                                  </a:lnTo>
                                  <a:lnTo>
                                    <a:pt x="987929" y="1159400"/>
                                  </a:lnTo>
                                  <a:lnTo>
                                    <a:pt x="985389" y="1154640"/>
                                  </a:lnTo>
                                  <a:lnTo>
                                    <a:pt x="982849" y="1149563"/>
                                  </a:lnTo>
                                  <a:lnTo>
                                    <a:pt x="979355" y="1144803"/>
                                  </a:lnTo>
                                  <a:lnTo>
                                    <a:pt x="976497" y="1139725"/>
                                  </a:lnTo>
                                  <a:lnTo>
                                    <a:pt x="973004" y="1135283"/>
                                  </a:lnTo>
                                  <a:lnTo>
                                    <a:pt x="969829" y="1130840"/>
                                  </a:lnTo>
                                  <a:lnTo>
                                    <a:pt x="987612" y="1126398"/>
                                  </a:lnTo>
                                  <a:lnTo>
                                    <a:pt x="1005713" y="1121320"/>
                                  </a:lnTo>
                                  <a:lnTo>
                                    <a:pt x="1023496" y="1115609"/>
                                  </a:lnTo>
                                  <a:lnTo>
                                    <a:pt x="1041280" y="1109262"/>
                                  </a:lnTo>
                                  <a:lnTo>
                                    <a:pt x="1058428" y="1101963"/>
                                  </a:lnTo>
                                  <a:lnTo>
                                    <a:pt x="1075576" y="1094665"/>
                                  </a:lnTo>
                                  <a:lnTo>
                                    <a:pt x="1092089" y="1086097"/>
                                  </a:lnTo>
                                  <a:lnTo>
                                    <a:pt x="1108602" y="1076895"/>
                                  </a:lnTo>
                                  <a:lnTo>
                                    <a:pt x="1124480" y="1067375"/>
                                  </a:lnTo>
                                  <a:lnTo>
                                    <a:pt x="1140041" y="1056903"/>
                                  </a:lnTo>
                                  <a:lnTo>
                                    <a:pt x="1155601" y="1046114"/>
                                  </a:lnTo>
                                  <a:lnTo>
                                    <a:pt x="1170209" y="1034690"/>
                                  </a:lnTo>
                                  <a:lnTo>
                                    <a:pt x="1184817" y="1022632"/>
                                  </a:lnTo>
                                  <a:lnTo>
                                    <a:pt x="1198472" y="1009938"/>
                                  </a:lnTo>
                                  <a:lnTo>
                                    <a:pt x="1211809" y="996928"/>
                                  </a:lnTo>
                                  <a:lnTo>
                                    <a:pt x="1225147" y="983283"/>
                                  </a:lnTo>
                                  <a:lnTo>
                                    <a:pt x="1228640" y="979792"/>
                                  </a:lnTo>
                                  <a:lnTo>
                                    <a:pt x="1232451" y="982966"/>
                                  </a:lnTo>
                                  <a:lnTo>
                                    <a:pt x="1257220" y="1002005"/>
                                  </a:lnTo>
                                  <a:lnTo>
                                    <a:pt x="1281037" y="1021680"/>
                                  </a:lnTo>
                                  <a:lnTo>
                                    <a:pt x="1304537" y="1041989"/>
                                  </a:lnTo>
                                  <a:lnTo>
                                    <a:pt x="1316604" y="1052143"/>
                                  </a:lnTo>
                                  <a:lnTo>
                                    <a:pt x="1327719" y="1062615"/>
                                  </a:lnTo>
                                  <a:lnTo>
                                    <a:pt x="1338833" y="1073404"/>
                                  </a:lnTo>
                                  <a:lnTo>
                                    <a:pt x="1349948" y="1084193"/>
                                  </a:lnTo>
                                  <a:lnTo>
                                    <a:pt x="1361062" y="1094982"/>
                                  </a:lnTo>
                                  <a:lnTo>
                                    <a:pt x="1371860" y="1105771"/>
                                  </a:lnTo>
                                  <a:lnTo>
                                    <a:pt x="1382339" y="1116561"/>
                                  </a:lnTo>
                                  <a:lnTo>
                                    <a:pt x="1392818" y="1127984"/>
                                  </a:lnTo>
                                  <a:lnTo>
                                    <a:pt x="1403298" y="1139408"/>
                                  </a:lnTo>
                                  <a:lnTo>
                                    <a:pt x="1413460" y="1150832"/>
                                  </a:lnTo>
                                  <a:lnTo>
                                    <a:pt x="1423304" y="1162573"/>
                                  </a:lnTo>
                                  <a:lnTo>
                                    <a:pt x="1433149" y="1174314"/>
                                  </a:lnTo>
                                  <a:lnTo>
                                    <a:pt x="1442675" y="1186373"/>
                                  </a:lnTo>
                                  <a:lnTo>
                                    <a:pt x="1452202" y="1198748"/>
                                  </a:lnTo>
                                  <a:lnTo>
                                    <a:pt x="1461411" y="1210807"/>
                                  </a:lnTo>
                                  <a:lnTo>
                                    <a:pt x="1470621" y="1223183"/>
                                  </a:lnTo>
                                  <a:lnTo>
                                    <a:pt x="1479830" y="1235876"/>
                                  </a:lnTo>
                                  <a:lnTo>
                                    <a:pt x="1488404" y="1248569"/>
                                  </a:lnTo>
                                  <a:lnTo>
                                    <a:pt x="1496978" y="1261262"/>
                                  </a:lnTo>
                                  <a:lnTo>
                                    <a:pt x="1505552" y="1274272"/>
                                  </a:lnTo>
                                  <a:lnTo>
                                    <a:pt x="1513809" y="1287600"/>
                                  </a:lnTo>
                                  <a:lnTo>
                                    <a:pt x="1521748" y="1300611"/>
                                  </a:lnTo>
                                  <a:lnTo>
                                    <a:pt x="1529687" y="1314573"/>
                                  </a:lnTo>
                                  <a:lnTo>
                                    <a:pt x="1537308" y="1328218"/>
                                  </a:lnTo>
                                  <a:lnTo>
                                    <a:pt x="1544930" y="1341863"/>
                                  </a:lnTo>
                                  <a:lnTo>
                                    <a:pt x="1552234" y="1355826"/>
                                  </a:lnTo>
                                  <a:lnTo>
                                    <a:pt x="1559537" y="1369788"/>
                                  </a:lnTo>
                                  <a:lnTo>
                                    <a:pt x="1566206" y="1384385"/>
                                  </a:lnTo>
                                  <a:lnTo>
                                    <a:pt x="1573193" y="1398982"/>
                                  </a:lnTo>
                                  <a:lnTo>
                                    <a:pt x="1579544" y="1413579"/>
                                  </a:lnTo>
                                  <a:lnTo>
                                    <a:pt x="1586213" y="1428176"/>
                                  </a:lnTo>
                                  <a:lnTo>
                                    <a:pt x="1592246" y="1443725"/>
                                  </a:lnTo>
                                  <a:lnTo>
                                    <a:pt x="1598280" y="1458640"/>
                                  </a:lnTo>
                                  <a:lnTo>
                                    <a:pt x="1603996" y="1473871"/>
                                  </a:lnTo>
                                  <a:lnTo>
                                    <a:pt x="1609712" y="1489738"/>
                                  </a:lnTo>
                                  <a:lnTo>
                                    <a:pt x="1614793" y="1505287"/>
                                  </a:lnTo>
                                  <a:lnTo>
                                    <a:pt x="1620191" y="1521153"/>
                                  </a:lnTo>
                                  <a:lnTo>
                                    <a:pt x="1624955" y="1537337"/>
                                  </a:lnTo>
                                  <a:lnTo>
                                    <a:pt x="1630036" y="1553521"/>
                                  </a:lnTo>
                                  <a:lnTo>
                                    <a:pt x="1634482" y="1570339"/>
                                  </a:lnTo>
                                  <a:lnTo>
                                    <a:pt x="1638610" y="1586840"/>
                                  </a:lnTo>
                                  <a:lnTo>
                                    <a:pt x="1643056" y="1603976"/>
                                  </a:lnTo>
                                  <a:lnTo>
                                    <a:pt x="1646867" y="1620794"/>
                                  </a:lnTo>
                                  <a:lnTo>
                                    <a:pt x="1650677" y="1637930"/>
                                  </a:lnTo>
                                  <a:lnTo>
                                    <a:pt x="1654170" y="1655383"/>
                                  </a:lnTo>
                                  <a:lnTo>
                                    <a:pt x="1657664" y="1673153"/>
                                  </a:lnTo>
                                  <a:lnTo>
                                    <a:pt x="1660522" y="1690923"/>
                                  </a:lnTo>
                                  <a:lnTo>
                                    <a:pt x="1663697" y="1709011"/>
                                  </a:lnTo>
                                  <a:lnTo>
                                    <a:pt x="1666238" y="1727099"/>
                                  </a:lnTo>
                                  <a:lnTo>
                                    <a:pt x="1668461" y="1745821"/>
                                  </a:lnTo>
                                  <a:lnTo>
                                    <a:pt x="1670684" y="1764226"/>
                                  </a:lnTo>
                                  <a:lnTo>
                                    <a:pt x="1672589" y="1783266"/>
                                  </a:lnTo>
                                  <a:lnTo>
                                    <a:pt x="1674177" y="1802305"/>
                                  </a:lnTo>
                                  <a:lnTo>
                                    <a:pt x="1676082" y="1821345"/>
                                  </a:lnTo>
                                  <a:lnTo>
                                    <a:pt x="1677352" y="1841019"/>
                                  </a:lnTo>
                                  <a:lnTo>
                                    <a:pt x="1678305" y="1860694"/>
                                  </a:lnTo>
                                  <a:lnTo>
                                    <a:pt x="1679258" y="1880368"/>
                                  </a:lnTo>
                                  <a:lnTo>
                                    <a:pt x="1679575" y="1900677"/>
                                  </a:lnTo>
                                  <a:lnTo>
                                    <a:pt x="1679575" y="1903850"/>
                                  </a:lnTo>
                                  <a:lnTo>
                                    <a:pt x="1677035" y="1905437"/>
                                  </a:lnTo>
                                  <a:lnTo>
                                    <a:pt x="1653853" y="1918765"/>
                                  </a:lnTo>
                                  <a:lnTo>
                                    <a:pt x="1630353" y="1931775"/>
                                  </a:lnTo>
                                  <a:lnTo>
                                    <a:pt x="1606854" y="1944151"/>
                                  </a:lnTo>
                                  <a:lnTo>
                                    <a:pt x="1583037" y="1956209"/>
                                  </a:lnTo>
                                  <a:lnTo>
                                    <a:pt x="1558902" y="1967950"/>
                                  </a:lnTo>
                                  <a:lnTo>
                                    <a:pt x="1534768" y="1979374"/>
                                  </a:lnTo>
                                  <a:lnTo>
                                    <a:pt x="1510316" y="1990163"/>
                                  </a:lnTo>
                                  <a:lnTo>
                                    <a:pt x="1485864" y="2000635"/>
                                  </a:lnTo>
                                  <a:lnTo>
                                    <a:pt x="1461411" y="2010790"/>
                                  </a:lnTo>
                                  <a:lnTo>
                                    <a:pt x="1436642" y="2020627"/>
                                  </a:lnTo>
                                  <a:lnTo>
                                    <a:pt x="1411872" y="2029512"/>
                                  </a:lnTo>
                                  <a:lnTo>
                                    <a:pt x="1386785" y="2038397"/>
                                  </a:lnTo>
                                  <a:lnTo>
                                    <a:pt x="1361380" y="2046965"/>
                                  </a:lnTo>
                                  <a:lnTo>
                                    <a:pt x="1335975" y="2054581"/>
                                  </a:lnTo>
                                  <a:lnTo>
                                    <a:pt x="1310570" y="2062514"/>
                                  </a:lnTo>
                                  <a:lnTo>
                                    <a:pt x="1285166" y="2069495"/>
                                  </a:lnTo>
                                  <a:lnTo>
                                    <a:pt x="1259443" y="2076159"/>
                                  </a:lnTo>
                                  <a:lnTo>
                                    <a:pt x="1233403" y="2082506"/>
                                  </a:lnTo>
                                  <a:lnTo>
                                    <a:pt x="1207681" y="2088535"/>
                                  </a:lnTo>
                                  <a:lnTo>
                                    <a:pt x="1181959" y="2093929"/>
                                  </a:lnTo>
                                  <a:lnTo>
                                    <a:pt x="1155919" y="2099007"/>
                                  </a:lnTo>
                                  <a:lnTo>
                                    <a:pt x="1129561" y="2103767"/>
                                  </a:lnTo>
                                  <a:lnTo>
                                    <a:pt x="1103204" y="2107892"/>
                                  </a:lnTo>
                                  <a:lnTo>
                                    <a:pt x="1077164" y="2111382"/>
                                  </a:lnTo>
                                  <a:lnTo>
                                    <a:pt x="1050806" y="2114873"/>
                                  </a:lnTo>
                                  <a:lnTo>
                                    <a:pt x="1024131" y="2117729"/>
                                  </a:lnTo>
                                  <a:lnTo>
                                    <a:pt x="997774" y="2119950"/>
                                  </a:lnTo>
                                  <a:lnTo>
                                    <a:pt x="971099" y="2121854"/>
                                  </a:lnTo>
                                  <a:lnTo>
                                    <a:pt x="944424" y="2123441"/>
                                  </a:lnTo>
                                  <a:lnTo>
                                    <a:pt x="917749" y="2125028"/>
                                  </a:lnTo>
                                  <a:lnTo>
                                    <a:pt x="891074" y="2125662"/>
                                  </a:lnTo>
                                  <a:lnTo>
                                    <a:pt x="864399" y="2125662"/>
                                  </a:lnTo>
                                  <a:lnTo>
                                    <a:pt x="835818" y="2125662"/>
                                  </a:lnTo>
                                  <a:lnTo>
                                    <a:pt x="807238" y="2124710"/>
                                  </a:lnTo>
                                  <a:lnTo>
                                    <a:pt x="778657" y="2123124"/>
                                  </a:lnTo>
                                  <a:lnTo>
                                    <a:pt x="750395" y="2121537"/>
                                  </a:lnTo>
                                  <a:lnTo>
                                    <a:pt x="722132" y="2119316"/>
                                  </a:lnTo>
                                  <a:lnTo>
                                    <a:pt x="693869" y="2116777"/>
                                  </a:lnTo>
                                  <a:lnTo>
                                    <a:pt x="665606" y="2113604"/>
                                  </a:lnTo>
                                  <a:lnTo>
                                    <a:pt x="637661" y="2109478"/>
                                  </a:lnTo>
                                  <a:lnTo>
                                    <a:pt x="609398" y="2105353"/>
                                  </a:lnTo>
                                  <a:lnTo>
                                    <a:pt x="581453" y="2100593"/>
                                  </a:lnTo>
                                  <a:lnTo>
                                    <a:pt x="553825" y="2095199"/>
                                  </a:lnTo>
                                  <a:lnTo>
                                    <a:pt x="525880" y="2089487"/>
                                  </a:lnTo>
                                  <a:lnTo>
                                    <a:pt x="498252" y="2083458"/>
                                  </a:lnTo>
                                  <a:lnTo>
                                    <a:pt x="470624" y="2076476"/>
                                  </a:lnTo>
                                  <a:lnTo>
                                    <a:pt x="443314" y="2069495"/>
                                  </a:lnTo>
                                  <a:lnTo>
                                    <a:pt x="416321" y="2061879"/>
                                  </a:lnTo>
                                  <a:lnTo>
                                    <a:pt x="389011" y="2053629"/>
                                  </a:lnTo>
                                  <a:lnTo>
                                    <a:pt x="362019" y="2045378"/>
                                  </a:lnTo>
                                  <a:lnTo>
                                    <a:pt x="335343" y="2036176"/>
                                  </a:lnTo>
                                  <a:lnTo>
                                    <a:pt x="308668" y="2026656"/>
                                  </a:lnTo>
                                  <a:lnTo>
                                    <a:pt x="282311" y="2016502"/>
                                  </a:lnTo>
                                  <a:lnTo>
                                    <a:pt x="255953" y="2006030"/>
                                  </a:lnTo>
                                  <a:lnTo>
                                    <a:pt x="229913" y="1994923"/>
                                  </a:lnTo>
                                  <a:lnTo>
                                    <a:pt x="203556" y="1983499"/>
                                  </a:lnTo>
                                  <a:lnTo>
                                    <a:pt x="177833" y="1971441"/>
                                  </a:lnTo>
                                  <a:lnTo>
                                    <a:pt x="152429" y="1959065"/>
                                  </a:lnTo>
                                  <a:lnTo>
                                    <a:pt x="127024" y="1946372"/>
                                  </a:lnTo>
                                  <a:lnTo>
                                    <a:pt x="101619" y="1933044"/>
                                  </a:lnTo>
                                  <a:lnTo>
                                    <a:pt x="76532" y="1919399"/>
                                  </a:lnTo>
                                  <a:lnTo>
                                    <a:pt x="51762" y="1905437"/>
                                  </a:lnTo>
                                  <a:lnTo>
                                    <a:pt x="27310" y="1890523"/>
                                  </a:lnTo>
                                  <a:lnTo>
                                    <a:pt x="2858" y="1875291"/>
                                  </a:lnTo>
                                  <a:lnTo>
                                    <a:pt x="0" y="1888301"/>
                                  </a:lnTo>
                                  <a:lnTo>
                                    <a:pt x="0" y="1870531"/>
                                  </a:lnTo>
                                  <a:lnTo>
                                    <a:pt x="952" y="1850222"/>
                                  </a:lnTo>
                                  <a:lnTo>
                                    <a:pt x="2223" y="1829913"/>
                                  </a:lnTo>
                                  <a:lnTo>
                                    <a:pt x="3493" y="1809604"/>
                                  </a:lnTo>
                                  <a:lnTo>
                                    <a:pt x="5398" y="1790247"/>
                                  </a:lnTo>
                                  <a:lnTo>
                                    <a:pt x="6986" y="1770573"/>
                                  </a:lnTo>
                                  <a:lnTo>
                                    <a:pt x="9209" y="1750898"/>
                                  </a:lnTo>
                                  <a:lnTo>
                                    <a:pt x="11749" y="1732176"/>
                                  </a:lnTo>
                                  <a:lnTo>
                                    <a:pt x="14290" y="1713136"/>
                                  </a:lnTo>
                                  <a:lnTo>
                                    <a:pt x="17148" y="1694414"/>
                                  </a:lnTo>
                                  <a:lnTo>
                                    <a:pt x="20006" y="1676009"/>
                                  </a:lnTo>
                                  <a:lnTo>
                                    <a:pt x="23499" y="1657604"/>
                                  </a:lnTo>
                                  <a:lnTo>
                                    <a:pt x="26992" y="1639834"/>
                                  </a:lnTo>
                                  <a:lnTo>
                                    <a:pt x="30486" y="1621746"/>
                                  </a:lnTo>
                                  <a:lnTo>
                                    <a:pt x="34931" y="1604293"/>
                                  </a:lnTo>
                                  <a:lnTo>
                                    <a:pt x="38742" y="1586840"/>
                                  </a:lnTo>
                                  <a:lnTo>
                                    <a:pt x="43188" y="1569704"/>
                                  </a:lnTo>
                                  <a:lnTo>
                                    <a:pt x="47951" y="1552569"/>
                                  </a:lnTo>
                                  <a:lnTo>
                                    <a:pt x="52715" y="1536068"/>
                                  </a:lnTo>
                                  <a:lnTo>
                                    <a:pt x="57796" y="1519249"/>
                                  </a:lnTo>
                                  <a:lnTo>
                                    <a:pt x="62877" y="1503066"/>
                                  </a:lnTo>
                                  <a:lnTo>
                                    <a:pt x="68593" y="1486564"/>
                                  </a:lnTo>
                                  <a:lnTo>
                                    <a:pt x="73991" y="1470698"/>
                                  </a:lnTo>
                                  <a:lnTo>
                                    <a:pt x="80025" y="1455149"/>
                                  </a:lnTo>
                                  <a:lnTo>
                                    <a:pt x="86059" y="1439283"/>
                                  </a:lnTo>
                                  <a:lnTo>
                                    <a:pt x="92410" y="1424051"/>
                                  </a:lnTo>
                                  <a:lnTo>
                                    <a:pt x="98761" y="1409137"/>
                                  </a:lnTo>
                                  <a:lnTo>
                                    <a:pt x="105430" y="1393905"/>
                                  </a:lnTo>
                                  <a:lnTo>
                                    <a:pt x="112098" y="1378990"/>
                                  </a:lnTo>
                                  <a:lnTo>
                                    <a:pt x="119402" y="1364393"/>
                                  </a:lnTo>
                                  <a:lnTo>
                                    <a:pt x="126706" y="1350114"/>
                                  </a:lnTo>
                                  <a:lnTo>
                                    <a:pt x="134010" y="1335834"/>
                                  </a:lnTo>
                                  <a:lnTo>
                                    <a:pt x="141632" y="1321871"/>
                                  </a:lnTo>
                                  <a:lnTo>
                                    <a:pt x="149571" y="1307909"/>
                                  </a:lnTo>
                                  <a:lnTo>
                                    <a:pt x="157510" y="1294264"/>
                                  </a:lnTo>
                                  <a:lnTo>
                                    <a:pt x="165766" y="1280936"/>
                                  </a:lnTo>
                                  <a:lnTo>
                                    <a:pt x="174023" y="1267291"/>
                                  </a:lnTo>
                                  <a:lnTo>
                                    <a:pt x="182597" y="1253963"/>
                                  </a:lnTo>
                                  <a:lnTo>
                                    <a:pt x="191171" y="1241270"/>
                                  </a:lnTo>
                                  <a:lnTo>
                                    <a:pt x="200380" y="1228260"/>
                                  </a:lnTo>
                                  <a:lnTo>
                                    <a:pt x="209589" y="1215884"/>
                                  </a:lnTo>
                                  <a:lnTo>
                                    <a:pt x="218799" y="1203191"/>
                                  </a:lnTo>
                                  <a:lnTo>
                                    <a:pt x="228008" y="1191133"/>
                                  </a:lnTo>
                                  <a:lnTo>
                                    <a:pt x="237852" y="1178757"/>
                                  </a:lnTo>
                                  <a:lnTo>
                                    <a:pt x="247697" y="1167016"/>
                                  </a:lnTo>
                                  <a:lnTo>
                                    <a:pt x="257541" y="1155275"/>
                                  </a:lnTo>
                                  <a:lnTo>
                                    <a:pt x="267703" y="1143533"/>
                                  </a:lnTo>
                                  <a:lnTo>
                                    <a:pt x="278182" y="1132110"/>
                                  </a:lnTo>
                                  <a:lnTo>
                                    <a:pt x="288662" y="1120686"/>
                                  </a:lnTo>
                                  <a:lnTo>
                                    <a:pt x="298824" y="1109579"/>
                                  </a:lnTo>
                                  <a:lnTo>
                                    <a:pt x="309938" y="1098473"/>
                                  </a:lnTo>
                                  <a:lnTo>
                                    <a:pt x="320735" y="1087684"/>
                                  </a:lnTo>
                                  <a:lnTo>
                                    <a:pt x="331850" y="1076895"/>
                                  </a:lnTo>
                                  <a:lnTo>
                                    <a:pt x="343282" y="1066423"/>
                                  </a:lnTo>
                                  <a:lnTo>
                                    <a:pt x="354715" y="1055951"/>
                                  </a:lnTo>
                                  <a:lnTo>
                                    <a:pt x="366147" y="1045797"/>
                                  </a:lnTo>
                                  <a:lnTo>
                                    <a:pt x="377897" y="1035642"/>
                                  </a:lnTo>
                                  <a:lnTo>
                                    <a:pt x="389964" y="1025805"/>
                                  </a:lnTo>
                                  <a:lnTo>
                                    <a:pt x="401714" y="1015968"/>
                                  </a:lnTo>
                                  <a:lnTo>
                                    <a:pt x="414099" y="1006448"/>
                                  </a:lnTo>
                                  <a:lnTo>
                                    <a:pt x="426801" y="996928"/>
                                  </a:lnTo>
                                  <a:lnTo>
                                    <a:pt x="439186" y="987408"/>
                                  </a:lnTo>
                                  <a:lnTo>
                                    <a:pt x="451571" y="977888"/>
                                  </a:lnTo>
                                  <a:lnTo>
                                    <a:pt x="477293" y="960118"/>
                                  </a:lnTo>
                                  <a:lnTo>
                                    <a:pt x="481421" y="957262"/>
                                  </a:lnTo>
                                  <a:close/>
                                  <a:moveTo>
                                    <a:pt x="839471" y="0"/>
                                  </a:moveTo>
                                  <a:lnTo>
                                    <a:pt x="852171" y="0"/>
                                  </a:lnTo>
                                  <a:lnTo>
                                    <a:pt x="865506" y="0"/>
                                  </a:lnTo>
                                  <a:lnTo>
                                    <a:pt x="878206" y="636"/>
                                  </a:lnTo>
                                  <a:lnTo>
                                    <a:pt x="890906" y="1271"/>
                                  </a:lnTo>
                                  <a:lnTo>
                                    <a:pt x="903288" y="2542"/>
                                  </a:lnTo>
                                  <a:lnTo>
                                    <a:pt x="915988" y="3813"/>
                                  </a:lnTo>
                                  <a:lnTo>
                                    <a:pt x="928371" y="5719"/>
                                  </a:lnTo>
                                  <a:lnTo>
                                    <a:pt x="940436" y="7943"/>
                                  </a:lnTo>
                                  <a:lnTo>
                                    <a:pt x="952818" y="10167"/>
                                  </a:lnTo>
                                  <a:lnTo>
                                    <a:pt x="964883" y="12708"/>
                                  </a:lnTo>
                                  <a:lnTo>
                                    <a:pt x="976631" y="15568"/>
                                  </a:lnTo>
                                  <a:lnTo>
                                    <a:pt x="988696" y="19062"/>
                                  </a:lnTo>
                                  <a:lnTo>
                                    <a:pt x="1000443" y="22239"/>
                                  </a:lnTo>
                                  <a:lnTo>
                                    <a:pt x="1011873" y="26052"/>
                                  </a:lnTo>
                                  <a:lnTo>
                                    <a:pt x="1023621" y="30182"/>
                                  </a:lnTo>
                                  <a:lnTo>
                                    <a:pt x="1034733" y="34630"/>
                                  </a:lnTo>
                                  <a:lnTo>
                                    <a:pt x="1046163" y="39395"/>
                                  </a:lnTo>
                                  <a:lnTo>
                                    <a:pt x="1057276" y="44161"/>
                                  </a:lnTo>
                                  <a:lnTo>
                                    <a:pt x="1068388" y="48926"/>
                                  </a:lnTo>
                                  <a:lnTo>
                                    <a:pt x="1079183" y="54645"/>
                                  </a:lnTo>
                                  <a:lnTo>
                                    <a:pt x="1089661" y="60046"/>
                                  </a:lnTo>
                                  <a:lnTo>
                                    <a:pt x="1100456" y="66082"/>
                                  </a:lnTo>
                                  <a:lnTo>
                                    <a:pt x="1110616" y="72119"/>
                                  </a:lnTo>
                                  <a:lnTo>
                                    <a:pt x="1120776" y="78790"/>
                                  </a:lnTo>
                                  <a:lnTo>
                                    <a:pt x="1130936" y="85462"/>
                                  </a:lnTo>
                                  <a:lnTo>
                                    <a:pt x="1140461" y="92134"/>
                                  </a:lnTo>
                                  <a:lnTo>
                                    <a:pt x="1150303" y="99123"/>
                                  </a:lnTo>
                                  <a:lnTo>
                                    <a:pt x="1159828" y="106430"/>
                                  </a:lnTo>
                                  <a:lnTo>
                                    <a:pt x="1169353" y="114055"/>
                                  </a:lnTo>
                                  <a:lnTo>
                                    <a:pt x="1178561" y="121680"/>
                                  </a:lnTo>
                                  <a:lnTo>
                                    <a:pt x="1187133" y="129623"/>
                                  </a:lnTo>
                                  <a:lnTo>
                                    <a:pt x="1196023" y="137883"/>
                                  </a:lnTo>
                                  <a:lnTo>
                                    <a:pt x="1204596" y="146143"/>
                                  </a:lnTo>
                                  <a:lnTo>
                                    <a:pt x="1213168" y="155039"/>
                                  </a:lnTo>
                                  <a:lnTo>
                                    <a:pt x="1221106" y="163299"/>
                                  </a:lnTo>
                                  <a:lnTo>
                                    <a:pt x="1229043" y="172513"/>
                                  </a:lnTo>
                                  <a:lnTo>
                                    <a:pt x="1236981" y="181726"/>
                                  </a:lnTo>
                                  <a:lnTo>
                                    <a:pt x="1244283" y="190939"/>
                                  </a:lnTo>
                                  <a:lnTo>
                                    <a:pt x="1251586" y="200153"/>
                                  </a:lnTo>
                                  <a:lnTo>
                                    <a:pt x="1258888" y="210001"/>
                                  </a:lnTo>
                                  <a:lnTo>
                                    <a:pt x="1265556" y="219850"/>
                                  </a:lnTo>
                                  <a:lnTo>
                                    <a:pt x="1272223" y="230017"/>
                                  </a:lnTo>
                                  <a:lnTo>
                                    <a:pt x="1278256" y="240183"/>
                                  </a:lnTo>
                                  <a:lnTo>
                                    <a:pt x="1284606" y="250667"/>
                                  </a:lnTo>
                                  <a:lnTo>
                                    <a:pt x="1290321" y="261151"/>
                                  </a:lnTo>
                                  <a:lnTo>
                                    <a:pt x="1296353" y="271953"/>
                                  </a:lnTo>
                                  <a:lnTo>
                                    <a:pt x="1301433" y="282755"/>
                                  </a:lnTo>
                                  <a:lnTo>
                                    <a:pt x="1306831" y="293239"/>
                                  </a:lnTo>
                                  <a:lnTo>
                                    <a:pt x="1311593" y="304359"/>
                                  </a:lnTo>
                                  <a:lnTo>
                                    <a:pt x="1316356" y="315796"/>
                                  </a:lnTo>
                                  <a:lnTo>
                                    <a:pt x="1320483" y="327234"/>
                                  </a:lnTo>
                                  <a:lnTo>
                                    <a:pt x="1324293" y="338671"/>
                                  </a:lnTo>
                                  <a:lnTo>
                                    <a:pt x="1328421" y="350426"/>
                                  </a:lnTo>
                                  <a:lnTo>
                                    <a:pt x="1331913" y="362181"/>
                                  </a:lnTo>
                                  <a:lnTo>
                                    <a:pt x="1335088" y="373936"/>
                                  </a:lnTo>
                                  <a:lnTo>
                                    <a:pt x="1337946" y="386009"/>
                                  </a:lnTo>
                                  <a:lnTo>
                                    <a:pt x="1340803" y="398081"/>
                                  </a:lnTo>
                                  <a:lnTo>
                                    <a:pt x="1343026" y="410472"/>
                                  </a:lnTo>
                                  <a:lnTo>
                                    <a:pt x="1344931" y="422862"/>
                                  </a:lnTo>
                                  <a:lnTo>
                                    <a:pt x="1346518" y="435252"/>
                                  </a:lnTo>
                                  <a:lnTo>
                                    <a:pt x="1348106" y="447643"/>
                                  </a:lnTo>
                                  <a:lnTo>
                                    <a:pt x="1349058" y="460033"/>
                                  </a:lnTo>
                                  <a:lnTo>
                                    <a:pt x="1350011" y="472741"/>
                                  </a:lnTo>
                                  <a:lnTo>
                                    <a:pt x="1350646" y="485449"/>
                                  </a:lnTo>
                                  <a:lnTo>
                                    <a:pt x="1350963" y="498475"/>
                                  </a:lnTo>
                                  <a:lnTo>
                                    <a:pt x="1350646" y="513407"/>
                                  </a:lnTo>
                                  <a:lnTo>
                                    <a:pt x="1349693" y="528975"/>
                                  </a:lnTo>
                                  <a:lnTo>
                                    <a:pt x="1348423" y="543907"/>
                                  </a:lnTo>
                                  <a:lnTo>
                                    <a:pt x="1347153" y="558521"/>
                                  </a:lnTo>
                                  <a:lnTo>
                                    <a:pt x="1345248" y="573453"/>
                                  </a:lnTo>
                                  <a:lnTo>
                                    <a:pt x="1342708" y="588067"/>
                                  </a:lnTo>
                                  <a:lnTo>
                                    <a:pt x="1339851" y="602682"/>
                                  </a:lnTo>
                                  <a:lnTo>
                                    <a:pt x="1336358" y="616660"/>
                                  </a:lnTo>
                                  <a:lnTo>
                                    <a:pt x="1332866" y="631275"/>
                                  </a:lnTo>
                                  <a:lnTo>
                                    <a:pt x="1328738" y="645254"/>
                                  </a:lnTo>
                                  <a:lnTo>
                                    <a:pt x="1324293" y="658915"/>
                                  </a:lnTo>
                                  <a:lnTo>
                                    <a:pt x="1319531" y="672576"/>
                                  </a:lnTo>
                                  <a:lnTo>
                                    <a:pt x="1314133" y="685920"/>
                                  </a:lnTo>
                                  <a:lnTo>
                                    <a:pt x="1308418" y="699263"/>
                                  </a:lnTo>
                                  <a:lnTo>
                                    <a:pt x="1302386" y="712607"/>
                                  </a:lnTo>
                                  <a:lnTo>
                                    <a:pt x="1296353" y="725315"/>
                                  </a:lnTo>
                                  <a:lnTo>
                                    <a:pt x="1289368" y="738023"/>
                                  </a:lnTo>
                                  <a:lnTo>
                                    <a:pt x="1282383" y="750413"/>
                                  </a:lnTo>
                                  <a:lnTo>
                                    <a:pt x="1275081" y="762486"/>
                                  </a:lnTo>
                                  <a:lnTo>
                                    <a:pt x="1267143" y="774559"/>
                                  </a:lnTo>
                                  <a:lnTo>
                                    <a:pt x="1259206" y="786313"/>
                                  </a:lnTo>
                                  <a:lnTo>
                                    <a:pt x="1250633" y="797751"/>
                                  </a:lnTo>
                                  <a:lnTo>
                                    <a:pt x="1242061" y="809188"/>
                                  </a:lnTo>
                                  <a:lnTo>
                                    <a:pt x="1232853" y="819990"/>
                                  </a:lnTo>
                                  <a:lnTo>
                                    <a:pt x="1223963" y="830792"/>
                                  </a:lnTo>
                                  <a:lnTo>
                                    <a:pt x="1214121" y="841276"/>
                                  </a:lnTo>
                                  <a:lnTo>
                                    <a:pt x="1204278" y="851442"/>
                                  </a:lnTo>
                                  <a:lnTo>
                                    <a:pt x="1193801" y="860974"/>
                                  </a:lnTo>
                                  <a:lnTo>
                                    <a:pt x="1183323" y="870822"/>
                                  </a:lnTo>
                                  <a:lnTo>
                                    <a:pt x="1172528" y="880036"/>
                                  </a:lnTo>
                                  <a:lnTo>
                                    <a:pt x="1161733" y="889249"/>
                                  </a:lnTo>
                                  <a:lnTo>
                                    <a:pt x="1150303" y="897827"/>
                                  </a:lnTo>
                                  <a:lnTo>
                                    <a:pt x="1134746" y="909264"/>
                                  </a:lnTo>
                                  <a:lnTo>
                                    <a:pt x="1118236" y="920066"/>
                                  </a:lnTo>
                                  <a:lnTo>
                                    <a:pt x="1101408" y="929915"/>
                                  </a:lnTo>
                                  <a:lnTo>
                                    <a:pt x="1084581" y="939446"/>
                                  </a:lnTo>
                                  <a:lnTo>
                                    <a:pt x="1066801" y="948342"/>
                                  </a:lnTo>
                                  <a:lnTo>
                                    <a:pt x="1048703" y="956602"/>
                                  </a:lnTo>
                                  <a:lnTo>
                                    <a:pt x="1040131" y="960414"/>
                                  </a:lnTo>
                                  <a:lnTo>
                                    <a:pt x="1030606" y="963909"/>
                                  </a:lnTo>
                                  <a:lnTo>
                                    <a:pt x="1021398" y="967722"/>
                                  </a:lnTo>
                                  <a:lnTo>
                                    <a:pt x="1011873" y="970899"/>
                                  </a:lnTo>
                                  <a:lnTo>
                                    <a:pt x="1002348" y="973758"/>
                                  </a:lnTo>
                                  <a:lnTo>
                                    <a:pt x="993141" y="976617"/>
                                  </a:lnTo>
                                  <a:lnTo>
                                    <a:pt x="983616" y="979794"/>
                                  </a:lnTo>
                                  <a:lnTo>
                                    <a:pt x="973773" y="982018"/>
                                  </a:lnTo>
                                  <a:lnTo>
                                    <a:pt x="963931" y="984560"/>
                                  </a:lnTo>
                                  <a:lnTo>
                                    <a:pt x="954088" y="986466"/>
                                  </a:lnTo>
                                  <a:lnTo>
                                    <a:pt x="944246" y="988372"/>
                                  </a:lnTo>
                                  <a:lnTo>
                                    <a:pt x="934403" y="990596"/>
                                  </a:lnTo>
                                  <a:lnTo>
                                    <a:pt x="924561" y="991867"/>
                                  </a:lnTo>
                                  <a:lnTo>
                                    <a:pt x="914401" y="993455"/>
                                  </a:lnTo>
                                  <a:lnTo>
                                    <a:pt x="904241" y="994409"/>
                                  </a:lnTo>
                                  <a:lnTo>
                                    <a:pt x="893763" y="995362"/>
                                  </a:lnTo>
                                  <a:lnTo>
                                    <a:pt x="883603" y="995997"/>
                                  </a:lnTo>
                                  <a:lnTo>
                                    <a:pt x="873126" y="996632"/>
                                  </a:lnTo>
                                  <a:lnTo>
                                    <a:pt x="862648" y="996950"/>
                                  </a:lnTo>
                                  <a:lnTo>
                                    <a:pt x="852171" y="996950"/>
                                  </a:lnTo>
                                  <a:lnTo>
                                    <a:pt x="840423" y="996950"/>
                                  </a:lnTo>
                                  <a:lnTo>
                                    <a:pt x="828358" y="996315"/>
                                  </a:lnTo>
                                  <a:lnTo>
                                    <a:pt x="816293" y="995679"/>
                                  </a:lnTo>
                                  <a:lnTo>
                                    <a:pt x="804546" y="994726"/>
                                  </a:lnTo>
                                  <a:lnTo>
                                    <a:pt x="792798" y="993455"/>
                                  </a:lnTo>
                                  <a:lnTo>
                                    <a:pt x="781368" y="992185"/>
                                  </a:lnTo>
                                  <a:lnTo>
                                    <a:pt x="769621" y="990278"/>
                                  </a:lnTo>
                                  <a:lnTo>
                                    <a:pt x="758191" y="988054"/>
                                  </a:lnTo>
                                  <a:lnTo>
                                    <a:pt x="746761" y="985831"/>
                                  </a:lnTo>
                                  <a:lnTo>
                                    <a:pt x="735331" y="983289"/>
                                  </a:lnTo>
                                  <a:lnTo>
                                    <a:pt x="724218" y="980430"/>
                                  </a:lnTo>
                                  <a:lnTo>
                                    <a:pt x="713106" y="977253"/>
                                  </a:lnTo>
                                  <a:lnTo>
                                    <a:pt x="702311" y="973758"/>
                                  </a:lnTo>
                                  <a:lnTo>
                                    <a:pt x="691198" y="970263"/>
                                  </a:lnTo>
                                  <a:lnTo>
                                    <a:pt x="680721" y="966768"/>
                                  </a:lnTo>
                                  <a:lnTo>
                                    <a:pt x="670243" y="962321"/>
                                  </a:lnTo>
                                  <a:lnTo>
                                    <a:pt x="659448" y="958190"/>
                                  </a:lnTo>
                                  <a:lnTo>
                                    <a:pt x="648971" y="953425"/>
                                  </a:lnTo>
                                  <a:lnTo>
                                    <a:pt x="638811" y="948659"/>
                                  </a:lnTo>
                                  <a:lnTo>
                                    <a:pt x="628651" y="943894"/>
                                  </a:lnTo>
                                  <a:lnTo>
                                    <a:pt x="618491" y="938493"/>
                                  </a:lnTo>
                                  <a:lnTo>
                                    <a:pt x="608648" y="933410"/>
                                  </a:lnTo>
                                  <a:lnTo>
                                    <a:pt x="599123" y="927373"/>
                                  </a:lnTo>
                                  <a:lnTo>
                                    <a:pt x="589281" y="921655"/>
                                  </a:lnTo>
                                  <a:lnTo>
                                    <a:pt x="579756" y="915618"/>
                                  </a:lnTo>
                                  <a:lnTo>
                                    <a:pt x="570548" y="909264"/>
                                  </a:lnTo>
                                  <a:lnTo>
                                    <a:pt x="561023" y="902910"/>
                                  </a:lnTo>
                                  <a:lnTo>
                                    <a:pt x="552133" y="895921"/>
                                  </a:lnTo>
                                  <a:lnTo>
                                    <a:pt x="543561" y="889249"/>
                                  </a:lnTo>
                                  <a:lnTo>
                                    <a:pt x="534671" y="881942"/>
                                  </a:lnTo>
                                  <a:lnTo>
                                    <a:pt x="526098" y="874952"/>
                                  </a:lnTo>
                                  <a:lnTo>
                                    <a:pt x="517526" y="867328"/>
                                  </a:lnTo>
                                  <a:lnTo>
                                    <a:pt x="508318" y="858750"/>
                                  </a:lnTo>
                                  <a:lnTo>
                                    <a:pt x="499428" y="849854"/>
                                  </a:lnTo>
                                  <a:lnTo>
                                    <a:pt x="490538" y="840958"/>
                                  </a:lnTo>
                                  <a:lnTo>
                                    <a:pt x="481648" y="831427"/>
                                  </a:lnTo>
                                  <a:lnTo>
                                    <a:pt x="473711" y="821896"/>
                                  </a:lnTo>
                                  <a:lnTo>
                                    <a:pt x="465456" y="812047"/>
                                  </a:lnTo>
                                  <a:lnTo>
                                    <a:pt x="457518" y="801881"/>
                                  </a:lnTo>
                                  <a:lnTo>
                                    <a:pt x="449898" y="791714"/>
                                  </a:lnTo>
                                  <a:lnTo>
                                    <a:pt x="442596" y="781548"/>
                                  </a:lnTo>
                                  <a:lnTo>
                                    <a:pt x="435293" y="770746"/>
                                  </a:lnTo>
                                  <a:lnTo>
                                    <a:pt x="428626" y="759944"/>
                                  </a:lnTo>
                                  <a:lnTo>
                                    <a:pt x="421958" y="749142"/>
                                  </a:lnTo>
                                  <a:lnTo>
                                    <a:pt x="415608" y="738023"/>
                                  </a:lnTo>
                                  <a:lnTo>
                                    <a:pt x="409576" y="726585"/>
                                  </a:lnTo>
                                  <a:lnTo>
                                    <a:pt x="403861" y="715148"/>
                                  </a:lnTo>
                                  <a:lnTo>
                                    <a:pt x="398463" y="703393"/>
                                  </a:lnTo>
                                  <a:lnTo>
                                    <a:pt x="393383" y="691638"/>
                                  </a:lnTo>
                                  <a:lnTo>
                                    <a:pt x="388303" y="679566"/>
                                  </a:lnTo>
                                  <a:lnTo>
                                    <a:pt x="383858" y="667493"/>
                                  </a:lnTo>
                                  <a:lnTo>
                                    <a:pt x="379731" y="655420"/>
                                  </a:lnTo>
                                  <a:lnTo>
                                    <a:pt x="375603" y="643030"/>
                                  </a:lnTo>
                                  <a:lnTo>
                                    <a:pt x="372111" y="630322"/>
                                  </a:lnTo>
                                  <a:lnTo>
                                    <a:pt x="368936" y="617614"/>
                                  </a:lnTo>
                                  <a:lnTo>
                                    <a:pt x="365443" y="604588"/>
                                  </a:lnTo>
                                  <a:lnTo>
                                    <a:pt x="362903" y="591880"/>
                                  </a:lnTo>
                                  <a:lnTo>
                                    <a:pt x="360681" y="578854"/>
                                  </a:lnTo>
                                  <a:lnTo>
                                    <a:pt x="358776" y="565828"/>
                                  </a:lnTo>
                                  <a:lnTo>
                                    <a:pt x="357188" y="552485"/>
                                  </a:lnTo>
                                  <a:lnTo>
                                    <a:pt x="355601" y="539141"/>
                                  </a:lnTo>
                                  <a:lnTo>
                                    <a:pt x="354648" y="525480"/>
                                  </a:lnTo>
                                  <a:lnTo>
                                    <a:pt x="354331" y="511819"/>
                                  </a:lnTo>
                                  <a:lnTo>
                                    <a:pt x="354013" y="498475"/>
                                  </a:lnTo>
                                  <a:lnTo>
                                    <a:pt x="354331" y="485449"/>
                                  </a:lnTo>
                                  <a:lnTo>
                                    <a:pt x="354648" y="472741"/>
                                  </a:lnTo>
                                  <a:lnTo>
                                    <a:pt x="355601" y="460033"/>
                                  </a:lnTo>
                                  <a:lnTo>
                                    <a:pt x="356871" y="447643"/>
                                  </a:lnTo>
                                  <a:lnTo>
                                    <a:pt x="358141" y="434935"/>
                                  </a:lnTo>
                                  <a:lnTo>
                                    <a:pt x="360046" y="422544"/>
                                  </a:lnTo>
                                  <a:lnTo>
                                    <a:pt x="361951" y="410472"/>
                                  </a:lnTo>
                                  <a:lnTo>
                                    <a:pt x="364173" y="397763"/>
                                  </a:lnTo>
                                  <a:lnTo>
                                    <a:pt x="366713" y="385691"/>
                                  </a:lnTo>
                                  <a:lnTo>
                                    <a:pt x="369888" y="373936"/>
                                  </a:lnTo>
                                  <a:lnTo>
                                    <a:pt x="373063" y="361863"/>
                                  </a:lnTo>
                                  <a:lnTo>
                                    <a:pt x="376556" y="350108"/>
                                  </a:lnTo>
                                  <a:lnTo>
                                    <a:pt x="380683" y="338671"/>
                                  </a:lnTo>
                                  <a:lnTo>
                                    <a:pt x="384493" y="326916"/>
                                  </a:lnTo>
                                  <a:lnTo>
                                    <a:pt x="388621" y="315796"/>
                                  </a:lnTo>
                                  <a:lnTo>
                                    <a:pt x="393383" y="304359"/>
                                  </a:lnTo>
                                  <a:lnTo>
                                    <a:pt x="398146" y="293239"/>
                                  </a:lnTo>
                                  <a:lnTo>
                                    <a:pt x="403543" y="282755"/>
                                  </a:lnTo>
                                  <a:lnTo>
                                    <a:pt x="408623" y="271636"/>
                                  </a:lnTo>
                                  <a:lnTo>
                                    <a:pt x="414656" y="261151"/>
                                  </a:lnTo>
                                  <a:lnTo>
                                    <a:pt x="420371" y="250667"/>
                                  </a:lnTo>
                                  <a:lnTo>
                                    <a:pt x="426721" y="240183"/>
                                  </a:lnTo>
                                  <a:lnTo>
                                    <a:pt x="432753" y="230017"/>
                                  </a:lnTo>
                                  <a:lnTo>
                                    <a:pt x="439421" y="219850"/>
                                  </a:lnTo>
                                  <a:lnTo>
                                    <a:pt x="446088" y="210001"/>
                                  </a:lnTo>
                                  <a:lnTo>
                                    <a:pt x="453391" y="200153"/>
                                  </a:lnTo>
                                  <a:lnTo>
                                    <a:pt x="460693" y="190939"/>
                                  </a:lnTo>
                                  <a:lnTo>
                                    <a:pt x="467996" y="181408"/>
                                  </a:lnTo>
                                  <a:lnTo>
                                    <a:pt x="475933" y="172195"/>
                                  </a:lnTo>
                                  <a:lnTo>
                                    <a:pt x="483871" y="163299"/>
                                  </a:lnTo>
                                  <a:lnTo>
                                    <a:pt x="491808" y="154403"/>
                                  </a:lnTo>
                                  <a:lnTo>
                                    <a:pt x="500381" y="146143"/>
                                  </a:lnTo>
                                  <a:lnTo>
                                    <a:pt x="508953" y="137565"/>
                                  </a:lnTo>
                                  <a:lnTo>
                                    <a:pt x="517526" y="129305"/>
                                  </a:lnTo>
                                  <a:lnTo>
                                    <a:pt x="526416" y="121680"/>
                                  </a:lnTo>
                                  <a:lnTo>
                                    <a:pt x="535623" y="113738"/>
                                  </a:lnTo>
                                  <a:lnTo>
                                    <a:pt x="545148" y="106113"/>
                                  </a:lnTo>
                                  <a:lnTo>
                                    <a:pt x="554673" y="99123"/>
                                  </a:lnTo>
                                  <a:lnTo>
                                    <a:pt x="564516" y="92134"/>
                                  </a:lnTo>
                                  <a:lnTo>
                                    <a:pt x="574041" y="85462"/>
                                  </a:lnTo>
                                  <a:lnTo>
                                    <a:pt x="584201" y="78473"/>
                                  </a:lnTo>
                                  <a:lnTo>
                                    <a:pt x="594361" y="72119"/>
                                  </a:lnTo>
                                  <a:lnTo>
                                    <a:pt x="604838" y="66082"/>
                                  </a:lnTo>
                                  <a:lnTo>
                                    <a:pt x="615316" y="60046"/>
                                  </a:lnTo>
                                  <a:lnTo>
                                    <a:pt x="625793" y="54645"/>
                                  </a:lnTo>
                                  <a:lnTo>
                                    <a:pt x="636906" y="48926"/>
                                  </a:lnTo>
                                  <a:lnTo>
                                    <a:pt x="647701" y="44161"/>
                                  </a:lnTo>
                                  <a:lnTo>
                                    <a:pt x="658813" y="39395"/>
                                  </a:lnTo>
                                  <a:lnTo>
                                    <a:pt x="670243" y="34630"/>
                                  </a:lnTo>
                                  <a:lnTo>
                                    <a:pt x="681356" y="30182"/>
                                  </a:lnTo>
                                  <a:lnTo>
                                    <a:pt x="693103" y="26052"/>
                                  </a:lnTo>
                                  <a:lnTo>
                                    <a:pt x="704533" y="22239"/>
                                  </a:lnTo>
                                  <a:lnTo>
                                    <a:pt x="716281" y="19062"/>
                                  </a:lnTo>
                                  <a:lnTo>
                                    <a:pt x="728346" y="15568"/>
                                  </a:lnTo>
                                  <a:lnTo>
                                    <a:pt x="740093" y="12708"/>
                                  </a:lnTo>
                                  <a:lnTo>
                                    <a:pt x="752158" y="10167"/>
                                  </a:lnTo>
                                  <a:lnTo>
                                    <a:pt x="764541" y="7625"/>
                                  </a:lnTo>
                                  <a:lnTo>
                                    <a:pt x="776606" y="5719"/>
                                  </a:lnTo>
                                  <a:lnTo>
                                    <a:pt x="788988" y="3813"/>
                                  </a:lnTo>
                                  <a:lnTo>
                                    <a:pt x="801688" y="2542"/>
                                  </a:lnTo>
                                  <a:lnTo>
                                    <a:pt x="814071" y="1271"/>
                                  </a:lnTo>
                                  <a:lnTo>
                                    <a:pt x="826771" y="636"/>
                                  </a:lnTo>
                                  <a:lnTo>
                                    <a:pt x="8394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1" name="组合 1"/>
                        <wpg:cNvGrpSpPr/>
                        <wpg:grpSpPr>
                          <a:xfrm>
                            <a:off x="7739" y="4684"/>
                            <a:ext cx="4762" cy="432"/>
                            <a:chOff x="9690" y="3484"/>
                            <a:chExt cx="4762" cy="432"/>
                          </a:xfrm>
                        </wpg:grpSpPr>
                        <wps:wsp>
                          <wps:cNvPr id="21" name="矩形 21"/>
                          <wps:cNvSpPr/>
                          <wps:spPr>
                            <a:xfrm>
                              <a:off x="9690" y="3499"/>
                              <a:ext cx="4098" cy="408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31" name="文本框 88"/>
                          <wps:cNvSpPr txBox="1"/>
                          <wps:spPr>
                            <a:xfrm>
                              <a:off x="10614" y="3484"/>
                              <a:ext cx="3839" cy="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>工作经历   Experience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7" name="矩形 178"/>
                          <wps:cNvSpPr/>
                          <wps:spPr>
                            <a:xfrm>
                              <a:off x="10166" y="3487"/>
                              <a:ext cx="362" cy="408"/>
                            </a:xfrm>
                            <a:prstGeom prst="parallelogram">
                              <a:avLst>
                                <a:gd name="adj" fmla="val 42171"/>
                              </a:avLst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42" name="KSO_Shape"/>
                          <wps:cNvSpPr/>
                          <wps:spPr bwMode="auto">
                            <a:xfrm>
                              <a:off x="9748" y="3543"/>
                              <a:ext cx="168" cy="321"/>
                            </a:xfrm>
                            <a:custGeom>
                              <a:avLst/>
                              <a:gdLst>
                                <a:gd name="T0" fmla="*/ 815953 w 3389"/>
                                <a:gd name="T1" fmla="*/ 142499 h 6457"/>
                                <a:gd name="T2" fmla="*/ 812410 w 3389"/>
                                <a:gd name="T3" fmla="*/ 151940 h 6457"/>
                                <a:gd name="T4" fmla="*/ 800897 w 3389"/>
                                <a:gd name="T5" fmla="*/ 179082 h 6457"/>
                                <a:gd name="T6" fmla="*/ 783185 w 3389"/>
                                <a:gd name="T7" fmla="*/ 218911 h 6457"/>
                                <a:gd name="T8" fmla="*/ 759568 w 3389"/>
                                <a:gd name="T9" fmla="*/ 268476 h 6457"/>
                                <a:gd name="T10" fmla="*/ 737723 w 3389"/>
                                <a:gd name="T11" fmla="*/ 310075 h 6457"/>
                                <a:gd name="T12" fmla="*/ 721191 w 3389"/>
                                <a:gd name="T13" fmla="*/ 338693 h 6457"/>
                                <a:gd name="T14" fmla="*/ 703479 w 3389"/>
                                <a:gd name="T15" fmla="*/ 367901 h 6457"/>
                                <a:gd name="T16" fmla="*/ 684881 w 3389"/>
                                <a:gd name="T17" fmla="*/ 396814 h 6457"/>
                                <a:gd name="T18" fmla="*/ 665102 w 3389"/>
                                <a:gd name="T19" fmla="*/ 425136 h 6457"/>
                                <a:gd name="T20" fmla="*/ 643847 w 3389"/>
                                <a:gd name="T21" fmla="*/ 452574 h 6457"/>
                                <a:gd name="T22" fmla="*/ 621706 w 3389"/>
                                <a:gd name="T23" fmla="*/ 478536 h 6457"/>
                                <a:gd name="T24" fmla="*/ 1000457 w 3389"/>
                                <a:gd name="T25" fmla="*/ 1407582 h 6457"/>
                                <a:gd name="T26" fmla="*/ 0 w 3389"/>
                                <a:gd name="T27" fmla="*/ 1407582 h 6457"/>
                                <a:gd name="T28" fmla="*/ 388493 w 3389"/>
                                <a:gd name="T29" fmla="*/ 499484 h 6457"/>
                                <a:gd name="T30" fmla="*/ 365171 w 3389"/>
                                <a:gd name="T31" fmla="*/ 473521 h 6457"/>
                                <a:gd name="T32" fmla="*/ 343031 w 3389"/>
                                <a:gd name="T33" fmla="*/ 445788 h 6457"/>
                                <a:gd name="T34" fmla="*/ 321481 w 3389"/>
                                <a:gd name="T35" fmla="*/ 416580 h 6457"/>
                                <a:gd name="T36" fmla="*/ 301406 w 3389"/>
                                <a:gd name="T37" fmla="*/ 386488 h 6457"/>
                                <a:gd name="T38" fmla="*/ 282218 w 3389"/>
                                <a:gd name="T39" fmla="*/ 355805 h 6457"/>
                                <a:gd name="T40" fmla="*/ 264506 w 3389"/>
                                <a:gd name="T41" fmla="*/ 325122 h 6457"/>
                                <a:gd name="T42" fmla="*/ 247974 w 3389"/>
                                <a:gd name="T43" fmla="*/ 294734 h 6457"/>
                                <a:gd name="T44" fmla="*/ 219339 w 3389"/>
                                <a:gd name="T45" fmla="*/ 238383 h 6457"/>
                                <a:gd name="T46" fmla="*/ 197198 w 3389"/>
                                <a:gd name="T47" fmla="*/ 189998 h 6457"/>
                                <a:gd name="T48" fmla="*/ 181552 w 3389"/>
                                <a:gd name="T49" fmla="*/ 153710 h 6457"/>
                                <a:gd name="T50" fmla="*/ 172106 w 3389"/>
                                <a:gd name="T51" fmla="*/ 130993 h 6457"/>
                                <a:gd name="T52" fmla="*/ 175648 w 3389"/>
                                <a:gd name="T53" fmla="*/ 127452 h 6457"/>
                                <a:gd name="T54" fmla="*/ 192770 w 3389"/>
                                <a:gd name="T55" fmla="*/ 112996 h 6457"/>
                                <a:gd name="T56" fmla="*/ 211664 w 3389"/>
                                <a:gd name="T57" fmla="*/ 97950 h 6457"/>
                                <a:gd name="T58" fmla="*/ 236461 w 3389"/>
                                <a:gd name="T59" fmla="*/ 80838 h 6457"/>
                                <a:gd name="T60" fmla="*/ 266277 w 3389"/>
                                <a:gd name="T61" fmla="*/ 62841 h 6457"/>
                                <a:gd name="T62" fmla="*/ 301111 w 3389"/>
                                <a:gd name="T63" fmla="*/ 44549 h 6457"/>
                                <a:gd name="T64" fmla="*/ 320595 w 3389"/>
                                <a:gd name="T65" fmla="*/ 36289 h 6457"/>
                                <a:gd name="T66" fmla="*/ 340669 w 3389"/>
                                <a:gd name="T67" fmla="*/ 28028 h 6457"/>
                                <a:gd name="T68" fmla="*/ 362219 w 3389"/>
                                <a:gd name="T69" fmla="*/ 20947 h 6457"/>
                                <a:gd name="T70" fmla="*/ 384655 w 3389"/>
                                <a:gd name="T71" fmla="*/ 14456 h 6457"/>
                                <a:gd name="T72" fmla="*/ 408271 w 3389"/>
                                <a:gd name="T73" fmla="*/ 8851 h 6457"/>
                                <a:gd name="T74" fmla="*/ 432478 w 3389"/>
                                <a:gd name="T75" fmla="*/ 4425 h 6457"/>
                                <a:gd name="T76" fmla="*/ 457866 w 3389"/>
                                <a:gd name="T77" fmla="*/ 1475 h 6457"/>
                                <a:gd name="T78" fmla="*/ 483845 w 3389"/>
                                <a:gd name="T79" fmla="*/ 0 h 6457"/>
                                <a:gd name="T80" fmla="*/ 510708 w 3389"/>
                                <a:gd name="T81" fmla="*/ 295 h 6457"/>
                                <a:gd name="T82" fmla="*/ 538753 w 3389"/>
                                <a:gd name="T83" fmla="*/ 2360 h 6457"/>
                                <a:gd name="T84" fmla="*/ 567388 w 3389"/>
                                <a:gd name="T85" fmla="*/ 6491 h 6457"/>
                                <a:gd name="T86" fmla="*/ 596318 w 3389"/>
                                <a:gd name="T87" fmla="*/ 12686 h 6457"/>
                                <a:gd name="T88" fmla="*/ 626430 w 3389"/>
                                <a:gd name="T89" fmla="*/ 20947 h 6457"/>
                                <a:gd name="T90" fmla="*/ 656836 w 3389"/>
                                <a:gd name="T91" fmla="*/ 31863 h 6457"/>
                                <a:gd name="T92" fmla="*/ 687833 w 3389"/>
                                <a:gd name="T93" fmla="*/ 45434 h 6457"/>
                                <a:gd name="T94" fmla="*/ 719420 w 3389"/>
                                <a:gd name="T95" fmla="*/ 61661 h 6457"/>
                                <a:gd name="T96" fmla="*/ 751597 w 3389"/>
                                <a:gd name="T97" fmla="*/ 80838 h 6457"/>
                                <a:gd name="T98" fmla="*/ 784070 w 3389"/>
                                <a:gd name="T99" fmla="*/ 103260 h 6457"/>
                                <a:gd name="T100" fmla="*/ 817133 w 3389"/>
                                <a:gd name="T101" fmla="*/ 128928 h 6457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389" h="6457">
                                  <a:moveTo>
                                    <a:pt x="2768" y="437"/>
                                  </a:moveTo>
                                  <a:lnTo>
                                    <a:pt x="2764" y="483"/>
                                  </a:lnTo>
                                  <a:lnTo>
                                    <a:pt x="2752" y="515"/>
                                  </a:lnTo>
                                  <a:lnTo>
                                    <a:pt x="2735" y="555"/>
                                  </a:lnTo>
                                  <a:lnTo>
                                    <a:pt x="2713" y="607"/>
                                  </a:lnTo>
                                  <a:lnTo>
                                    <a:pt x="2687" y="669"/>
                                  </a:lnTo>
                                  <a:lnTo>
                                    <a:pt x="2653" y="742"/>
                                  </a:lnTo>
                                  <a:lnTo>
                                    <a:pt x="2615" y="823"/>
                                  </a:lnTo>
                                  <a:lnTo>
                                    <a:pt x="2573" y="910"/>
                                  </a:lnTo>
                                  <a:lnTo>
                                    <a:pt x="2524" y="1003"/>
                                  </a:lnTo>
                                  <a:lnTo>
                                    <a:pt x="2499" y="1051"/>
                                  </a:lnTo>
                                  <a:lnTo>
                                    <a:pt x="2471" y="1100"/>
                                  </a:lnTo>
                                  <a:lnTo>
                                    <a:pt x="2443" y="1148"/>
                                  </a:lnTo>
                                  <a:lnTo>
                                    <a:pt x="2414" y="1198"/>
                                  </a:lnTo>
                                  <a:lnTo>
                                    <a:pt x="2383" y="1247"/>
                                  </a:lnTo>
                                  <a:lnTo>
                                    <a:pt x="2352" y="1296"/>
                                  </a:lnTo>
                                  <a:lnTo>
                                    <a:pt x="2320" y="1345"/>
                                  </a:lnTo>
                                  <a:lnTo>
                                    <a:pt x="2286" y="1393"/>
                                  </a:lnTo>
                                  <a:lnTo>
                                    <a:pt x="2253" y="1441"/>
                                  </a:lnTo>
                                  <a:lnTo>
                                    <a:pt x="2217" y="1488"/>
                                  </a:lnTo>
                                  <a:lnTo>
                                    <a:pt x="2181" y="1534"/>
                                  </a:lnTo>
                                  <a:lnTo>
                                    <a:pt x="2144" y="1578"/>
                                  </a:lnTo>
                                  <a:lnTo>
                                    <a:pt x="2106" y="1622"/>
                                  </a:lnTo>
                                  <a:lnTo>
                                    <a:pt x="2067" y="1662"/>
                                  </a:lnTo>
                                  <a:lnTo>
                                    <a:pt x="3389" y="4771"/>
                                  </a:lnTo>
                                  <a:lnTo>
                                    <a:pt x="1695" y="6457"/>
                                  </a:lnTo>
                                  <a:lnTo>
                                    <a:pt x="0" y="4771"/>
                                  </a:lnTo>
                                  <a:lnTo>
                                    <a:pt x="1316" y="1693"/>
                                  </a:lnTo>
                                  <a:lnTo>
                                    <a:pt x="1276" y="1650"/>
                                  </a:lnTo>
                                  <a:lnTo>
                                    <a:pt x="1237" y="1605"/>
                                  </a:lnTo>
                                  <a:lnTo>
                                    <a:pt x="1199" y="1558"/>
                                  </a:lnTo>
                                  <a:lnTo>
                                    <a:pt x="1162" y="1511"/>
                                  </a:lnTo>
                                  <a:lnTo>
                                    <a:pt x="1125" y="1463"/>
                                  </a:lnTo>
                                  <a:lnTo>
                                    <a:pt x="1089" y="1412"/>
                                  </a:lnTo>
                                  <a:lnTo>
                                    <a:pt x="1055" y="1361"/>
                                  </a:lnTo>
                                  <a:lnTo>
                                    <a:pt x="1021" y="1310"/>
                                  </a:lnTo>
                                  <a:lnTo>
                                    <a:pt x="988" y="1258"/>
                                  </a:lnTo>
                                  <a:lnTo>
                                    <a:pt x="956" y="1206"/>
                                  </a:lnTo>
                                  <a:lnTo>
                                    <a:pt x="925" y="1154"/>
                                  </a:lnTo>
                                  <a:lnTo>
                                    <a:pt x="896" y="1102"/>
                                  </a:lnTo>
                                  <a:lnTo>
                                    <a:pt x="868" y="1050"/>
                                  </a:lnTo>
                                  <a:lnTo>
                                    <a:pt x="840" y="999"/>
                                  </a:lnTo>
                                  <a:lnTo>
                                    <a:pt x="789" y="901"/>
                                  </a:lnTo>
                                  <a:lnTo>
                                    <a:pt x="743" y="808"/>
                                  </a:lnTo>
                                  <a:lnTo>
                                    <a:pt x="702" y="722"/>
                                  </a:lnTo>
                                  <a:lnTo>
                                    <a:pt x="668" y="644"/>
                                  </a:lnTo>
                                  <a:lnTo>
                                    <a:pt x="638" y="577"/>
                                  </a:lnTo>
                                  <a:lnTo>
                                    <a:pt x="615" y="521"/>
                                  </a:lnTo>
                                  <a:lnTo>
                                    <a:pt x="597" y="480"/>
                                  </a:lnTo>
                                  <a:lnTo>
                                    <a:pt x="583" y="444"/>
                                  </a:lnTo>
                                  <a:lnTo>
                                    <a:pt x="595" y="432"/>
                                  </a:lnTo>
                                  <a:lnTo>
                                    <a:pt x="628" y="403"/>
                                  </a:lnTo>
                                  <a:lnTo>
                                    <a:pt x="653" y="383"/>
                                  </a:lnTo>
                                  <a:lnTo>
                                    <a:pt x="683" y="358"/>
                                  </a:lnTo>
                                  <a:lnTo>
                                    <a:pt x="717" y="332"/>
                                  </a:lnTo>
                                  <a:lnTo>
                                    <a:pt x="757" y="304"/>
                                  </a:lnTo>
                                  <a:lnTo>
                                    <a:pt x="801" y="274"/>
                                  </a:lnTo>
                                  <a:lnTo>
                                    <a:pt x="849" y="243"/>
                                  </a:lnTo>
                                  <a:lnTo>
                                    <a:pt x="902" y="213"/>
                                  </a:lnTo>
                                  <a:lnTo>
                                    <a:pt x="959" y="181"/>
                                  </a:lnTo>
                                  <a:lnTo>
                                    <a:pt x="1020" y="151"/>
                                  </a:lnTo>
                                  <a:lnTo>
                                    <a:pt x="1052" y="136"/>
                                  </a:lnTo>
                                  <a:lnTo>
                                    <a:pt x="1086" y="123"/>
                                  </a:lnTo>
                                  <a:lnTo>
                                    <a:pt x="1119" y="109"/>
                                  </a:lnTo>
                                  <a:lnTo>
                                    <a:pt x="1154" y="95"/>
                                  </a:lnTo>
                                  <a:lnTo>
                                    <a:pt x="1190" y="82"/>
                                  </a:lnTo>
                                  <a:lnTo>
                                    <a:pt x="1227" y="71"/>
                                  </a:lnTo>
                                  <a:lnTo>
                                    <a:pt x="1265" y="59"/>
                                  </a:lnTo>
                                  <a:lnTo>
                                    <a:pt x="1303" y="49"/>
                                  </a:lnTo>
                                  <a:lnTo>
                                    <a:pt x="1342" y="38"/>
                                  </a:lnTo>
                                  <a:lnTo>
                                    <a:pt x="1383" y="30"/>
                                  </a:lnTo>
                                  <a:lnTo>
                                    <a:pt x="1423" y="22"/>
                                  </a:lnTo>
                                  <a:lnTo>
                                    <a:pt x="1465" y="15"/>
                                  </a:lnTo>
                                  <a:lnTo>
                                    <a:pt x="1507" y="9"/>
                                  </a:lnTo>
                                  <a:lnTo>
                                    <a:pt x="1551" y="5"/>
                                  </a:lnTo>
                                  <a:lnTo>
                                    <a:pt x="1595" y="2"/>
                                  </a:lnTo>
                                  <a:lnTo>
                                    <a:pt x="1639" y="0"/>
                                  </a:lnTo>
                                  <a:lnTo>
                                    <a:pt x="1685" y="0"/>
                                  </a:lnTo>
                                  <a:lnTo>
                                    <a:pt x="1730" y="1"/>
                                  </a:lnTo>
                                  <a:lnTo>
                                    <a:pt x="1778" y="4"/>
                                  </a:lnTo>
                                  <a:lnTo>
                                    <a:pt x="1825" y="8"/>
                                  </a:lnTo>
                                  <a:lnTo>
                                    <a:pt x="1873" y="14"/>
                                  </a:lnTo>
                                  <a:lnTo>
                                    <a:pt x="1922" y="22"/>
                                  </a:lnTo>
                                  <a:lnTo>
                                    <a:pt x="1971" y="31"/>
                                  </a:lnTo>
                                  <a:lnTo>
                                    <a:pt x="2020" y="43"/>
                                  </a:lnTo>
                                  <a:lnTo>
                                    <a:pt x="2071" y="56"/>
                                  </a:lnTo>
                                  <a:lnTo>
                                    <a:pt x="2122" y="71"/>
                                  </a:lnTo>
                                  <a:lnTo>
                                    <a:pt x="2173" y="88"/>
                                  </a:lnTo>
                                  <a:lnTo>
                                    <a:pt x="2225" y="108"/>
                                  </a:lnTo>
                                  <a:lnTo>
                                    <a:pt x="2278" y="130"/>
                                  </a:lnTo>
                                  <a:lnTo>
                                    <a:pt x="2330" y="154"/>
                                  </a:lnTo>
                                  <a:lnTo>
                                    <a:pt x="2383" y="180"/>
                                  </a:lnTo>
                                  <a:lnTo>
                                    <a:pt x="2437" y="209"/>
                                  </a:lnTo>
                                  <a:lnTo>
                                    <a:pt x="2492" y="240"/>
                                  </a:lnTo>
                                  <a:lnTo>
                                    <a:pt x="2546" y="274"/>
                                  </a:lnTo>
                                  <a:lnTo>
                                    <a:pt x="2601" y="311"/>
                                  </a:lnTo>
                                  <a:lnTo>
                                    <a:pt x="2656" y="350"/>
                                  </a:lnTo>
                                  <a:lnTo>
                                    <a:pt x="2712" y="392"/>
                                  </a:lnTo>
                                  <a:lnTo>
                                    <a:pt x="2768" y="4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7728" y="824"/>
                            <a:ext cx="4901" cy="432"/>
                            <a:chOff x="9574" y="1413"/>
                            <a:chExt cx="4901" cy="432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9574" y="1417"/>
                              <a:ext cx="4225" cy="408"/>
                            </a:xfrm>
                            <a:prstGeom prst="rect">
                              <a:avLst/>
                            </a:prstGeom>
                            <a:solidFill>
                              <a:srgbClr val="84A6B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30" name="文本框 87"/>
                          <wps:cNvSpPr txBox="1"/>
                          <wps:spPr>
                            <a:xfrm>
                              <a:off x="10637" y="1413"/>
                              <a:ext cx="3839" cy="4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6" name="矩形 178"/>
                          <wps:cNvSpPr/>
                          <wps:spPr>
                            <a:xfrm>
                              <a:off x="10177" y="1417"/>
                              <a:ext cx="362" cy="408"/>
                            </a:xfrm>
                            <a:prstGeom prst="parallelogram">
                              <a:avLst>
                                <a:gd name="adj" fmla="val 42171"/>
                              </a:avLst>
                            </a:prstGeom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wrap="square" rtlCol="0" anchor="ctr">
                            <a:noAutofit/>
                          </wps:bodyPr>
                        </wps:wsp>
                        <wps:wsp>
                          <wps:cNvPr id="41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9684" y="1520"/>
                              <a:ext cx="293" cy="2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2.25pt;margin-top:-49.55pt;height:790.1pt;width:375.9pt;z-index:251655168;mso-width-relative:page;mso-height-relative:page;" coordorigin="7705,824" coordsize="7370,15802" o:gfxdata="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">
                <o:lock v:ext="edit" aspectratio="f"/>
                <v:shape id="文本框 83" o:spid="_x0000_s1026" o:spt="202" type="#_x0000_t202" style="position:absolute;left:7728;top:1411;height:864;width:7157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 xml:space="preserve"> -- 201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 xml:space="preserve">   广州工程技术职业学院 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数控技术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>.09 --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eastAsia="zh-CN"/>
                          </w:rPr>
                          <w:t>至今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 w:val="0"/>
                            <w:bCs w:val="0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广播电视大学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行政管理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7705;top:5383;height:9381;width:7157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192" w:lineRule="auto"/>
                          <w:textAlignment w:val="auto"/>
                          <w:rPr>
                            <w:rStyle w:val="5"/>
                            <w:rFonts w:hint="default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auto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2011/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auto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auto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-2018/8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666666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666666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源富联颖科技（深圳）有限公司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 xml:space="preserve">    仓储主管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192" w:lineRule="auto"/>
                          <w:textAlignment w:val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工作描述：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熟悉ERP系统，熟悉生产的整套流程，并协助制定新的流程。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熟悉仓库进出货的每个流程，以及出口货物的流程，并能不断完善流程，提高员工的工作效率。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 xml:space="preserve">每天查阅未进料件和未生产到交期货物明细，并联系相关部门处理。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仓库运输车辆及工具的管理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物流及快递管理，货期跟踪。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 xml:space="preserve">组织仓库日常盘点工作，监督员工每日对物料的核对抽查，保证卡物一制，每日单据整理、审核。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处理与其他部门协调工作，处理本部门的各种问题。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能很好处理新旧问题，编写工作日常流程，并归档，打造一个良好的部门运行环境。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管理好员工，做好7S，检查安全隐患，保证工作环境。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对呆滞物料和退货物料分类处理，并与PMC沟通制定消滞计划。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 xml:space="preserve">对员工进行office培训，ERP培训，及其它与工作相关的培训。 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="425" w:leftChars="0" w:hanging="425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月尾对部门工作总结，库存分析及进料、出货分析、成本分析，整理上呈。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216" w:lineRule="auto"/>
                          <w:ind w:left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120" w:afterAutospacing="0" w:line="192" w:lineRule="auto"/>
                          <w:textAlignment w:val="auto"/>
                          <w:rPr>
                            <w:rFonts w:hint="default" w:eastAsia="微软雅黑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 xml:space="preserve"> -- 201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Style w:val="5"/>
                            <w:rFonts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蒲牌服装有限公司</w:t>
                        </w:r>
                        <w:r>
                          <w:rPr>
                            <w:rStyle w:val="5"/>
                            <w:rFonts w:hint="eastAsia" w:ascii="微软雅黑" w:hAnsi="微软雅黑" w:eastAsia="微软雅黑" w:cs="微软雅黑"/>
                            <w:b/>
                            <w:i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 xml:space="preserve">   物料主管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before="0" w:beforeAutospacing="0" w:after="0" w:afterAutospacing="0" w:line="192" w:lineRule="auto"/>
                          <w:textAlignment w:val="auto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工作描述：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原材料的进出以及库存管理。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成品及原材料数据分析。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数据建模及异常数据处理。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原材料ERP系统管理。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跟进原材料采购计划、及销滞计划。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加工厂对账、物料进销存分析。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对接工厂的物料异常及其他部门。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完善日常工作流程、改革创新，并编写归档。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各报表的完善及日常维护，增加员工的效率。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本部门的计算机正常维护及异常处理。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2"/>
                          </w:numPr>
                          <w:tabs>
                            <w:tab w:val="left" w:pos="510"/>
                            <w:tab w:val="clear" w:pos="720"/>
                          </w:tabs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16" w:lineRule="auto"/>
                          <w:ind w:left="512" w:leftChars="71" w:hanging="363" w:firstLineChars="0"/>
                          <w:textAlignment w:val="auto"/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0"/>
                            <w:szCs w:val="20"/>
                          </w:rPr>
                          <w:t>月总结及月计划的编写上呈。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7797;top:2846;height:1578;width:7278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  <w:lang w:val="en-US" w:eastAsia="zh-CN"/>
                          </w:rPr>
                          <w:t>熟悉仓储运作及管理流程，熟悉快递、物流的管理，熟悉ERP的原理，精通Excel（掌握所有常用工具和函数），Power-BI组件，Excel-SQL，Excel-VBA，Python，MySql等数据处理工具及语言，计算机的基本维护及异常处理等。</w:t>
                        </w:r>
                      </w:p>
                    </w:txbxContent>
                  </v:textbox>
                </v:shape>
                <v:shape id="文本框 92" o:spid="_x0000_s1026" o:spt="202" type="#_x0000_t202" style="position:absolute;left:7739;top:15402;height:1224;width:7278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000000"/>
                            <w:sz w:val="22"/>
                            <w:szCs w:val="22"/>
                          </w:rPr>
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</w:r>
                      </w:p>
                    </w:txbxContent>
                  </v:textbox>
                </v:shape>
                <v:group id="_x0000_s1026" o:spid="_x0000_s1026" o:spt="203" style="position:absolute;left:7705;top:2307;height:432;width:4902;" coordorigin="8245,12223" coordsize="4902,43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49" o:spid="_x0000_s1026" o:spt="203" style="position:absolute;left:8245;top:12223;height:432;width:4902;" coordorigin="8245,12253" coordsize="4902,43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矩形 23" o:spid="_x0000_s1026" o:spt="1" style="position:absolute;left:8245;top:12257;height:408;width:4225;v-text-anchor:middle;" fillcolor="#84A6BE" filled="t" stroked="f" coordsize="21600,21600" o:gfxdata="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f/W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文本框 90" o:spid="_x0000_s1026" o:spt="202" type="#_x0000_t202" style="position:absolute;left:9308;top:12253;height:432;width:3839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88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 xml:space="preserve">技能评价   </w:t>
                            </w:r>
                          </w:p>
                        </w:txbxContent>
                      </v:textbox>
                    </v:shape>
                    <v:shape id="矩形 178" o:spid="_x0000_s1026" o:spt="7" type="#_x0000_t7" style="position:absolute;left:8848;top:12253;height:408;width:362;v-text-anchor:middle;" fillcolor="#F2F2F2" filled="t" stroked="f" coordsize="21600,21600" o:gfxdata="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+gj7vQAA&#10;ANsAAAAPAAAAAAAAAAEAIAAAACIAAABkcnMvZG93bnJldi54bWxQSwECFAAUAAAACACHTuJAMy8F&#10;njsAAAA5AAAAEAAAAAAAAAABACAAAAAMAQAAZHJzL3NoYXBleG1sLnhtbFBLBQYAAAAABgAGAFsB&#10;AAC2AwAAAAA=&#10;" adj="910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KSO_Shape" o:spid="_x0000_s1026" o:spt="100" style="position:absolute;left:8379;top:12323;height:267;width:247;v-text-anchor:middle;" fillcolor="#FFFFFF" filled="t" stroked="f" coordsize="1938337,2097088" o:gfxdata="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xROe8AAAA&#10;2wAAAA8AAAAAAAAAAQAgAAAAIgAAAGRycy9kb3ducmV2LnhtbFBLAQIUABQAAAAIAIdO4kAzLwWe&#10;OwAAADkAAAAQAAAAAAAAAAEAIAAAAAsBAABkcnMvc2hhcGV4bWwueG1sUEsFBgAAAAAGAAYAWwEA&#10;ALUDAAAAAA==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    <v:path o:connectlocs="84,227;136,230;138,209;127,179;94,183;147,30;135,74;122,95;128,96;151,54;153,25;162,60;146,91;129,115;123,129;120,170;101,171;104,133;100,124;95,115;77,91;61,60;31,10;47,23;51,41;43,40;34,23;19,20;11,31;11,49;23,66;63,87;79,101;75,114;62,116;63,107;69,102;39,89;7,64;0,40;6,17;23,9;215,14;224,36;219,60;199,80;156,99;156,106;163,113;153,116;144,106;150,91;187,75;211,53;214,34;204,20;188,24;180,41;171,39;179,19;197,9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7739;top:14776;height:432;width:4901;" coordorigin="8245,14801" coordsize="4901,432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8245;top:14806;height:408;width:4225;v-text-anchor:middle;" fillcolor="#84A6BE" filled="t" stroked="f" coordsize="21600,21600" o:gfxdata="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mrk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91" o:spid="_x0000_s1026" o:spt="202" type="#_x0000_t202" style="position:absolute;left:9308;top:14801;height:432;width:383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自我评价 </w:t>
                          </w:r>
                        </w:p>
                      </w:txbxContent>
                    </v:textbox>
                  </v:shape>
                  <v:shape id="矩形 178" o:spid="_x0000_s1026" o:spt="7" type="#_x0000_t7" style="position:absolute;left:8848;top:14806;height:408;width:362;v-text-anchor:middle;" fillcolor="#F2F2F2" filled="t" stroked="f" coordsize="21600,21600" o:gfxdata="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c457vQAA&#10;ANsAAAAPAAAAAAAAAAEAIAAAACIAAABkcnMvZG93bnJldi54bWxQSwECFAAUAAAACACHTuJAMy8F&#10;njsAAAA5AAAAEAAAAAAAAAABACAAAAAMAQAAZHJzL3NoYXBleG1sLnhtbFBLBQYAAAAABgAGAFsB&#10;AAC2AwAAAAA=&#10;" adj="910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8382;top:14867;height:266;width:210;v-text-anchor:middle;" fillcolor="#FFFFFF" filled="t" stroked="f" coordsize="1679575,2125662" o:gfxdata="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AKlavQAA&#10;ANsAAAAPAAAAAAAAAAEAIAAAACIAAABkcnMvZG93bnJldi54bWxQSwECFAAUAAAACACHTuJAMy8F&#10;njsAAAA5AAAAEAAAAAAAAAABACAAAAAMAQAAZHJzL3NoYXBleG1sLnhtbFBLBQYAAAAABgAGAFsB&#10;AAC2Aw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  <v:path o:connectlocs="63,116;80,125;79,130;78,137;80,143;115,210;110,142;112,135;110,130;114,125;131,116;146,116;157,127;166,140;174,153;180,168;185,185;187,204;180,218;155,228;129,235;102,238;74,237;46,231;19,221;0,209;1,190;5,172;11,156;19,142;28,129;39,118;53,107;104,0;115,3;126,9;135,17;143,26;148,37;151,50;150,64;146,78;139,90;128,100;114,108;104,111;94,111;82,110;71,106;61,100;53,92;45,81;41,69;39,55;41,43;45,31;51,21;60,12;70,6;81,1;94,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7739;top:4684;height:432;width:4762;" coordorigin="9690,3484" coordsize="4762,432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9690;top:3499;height:408;width:4098;v-text-anchor:middle;" fillcolor="#84A6BE" filled="t" stroked="f" coordsize="21600,21600" o:gfxdata="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7gg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88" o:spid="_x0000_s1026" o:spt="202" type="#_x0000_t202" style="position:absolute;left:10614;top:3484;height:432;width:383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>工作经历   Experience</w:t>
                          </w:r>
                        </w:p>
                      </w:txbxContent>
                    </v:textbox>
                  </v:shape>
                  <v:shape id="矩形 178" o:spid="_x0000_s1026" o:spt="7" type="#_x0000_t7" style="position:absolute;left:10166;top:3487;height:408;width:362;v-text-anchor:middle;" fillcolor="#F2F2F2" filled="t" stroked="f" coordsize="21600,21600" o:gfxdata="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nGVy&#10;wAAAANsAAAAPAAAAAAAAAAEAIAAAACIAAABkcnMvZG93bnJldi54bWxQSwECFAAUAAAACACHTuJA&#10;My8FnjsAAAA5AAAAEAAAAAAAAAABACAAAAAPAQAAZHJzL3NoYXBleG1sLnhtbFBLBQYAAAAABgAG&#10;AFsBAAC5AwAAAAA=&#10;" adj="910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KSO_Shape" o:spid="_x0000_s1026" o:spt="100" style="position:absolute;left:9748;top:3543;height:321;width:168;v-text-anchor:middle;" fillcolor="#FFFFFF" filled="t" stroked="f" coordsize="3389,6457" o:gfxdata="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gdKq/&#10;AAAA2wAAAA8AAAAAAAAAAQAgAAAAIgAAAGRycy9kb3ducmV2LnhtbFBLAQIUABQAAAAIAIdO4kAz&#10;LwWeOwAAADkAAAAQAAAAAAAAAAEAIAAAAA4BAABkcnMvc2hhcGV4bWwueG1sUEsFBgAAAAAGAAYA&#10;WwEAALgDAAAAAA=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    <v:path o:connectlocs="40448,7084;40272,7553;39702,8902;38824,10882;37653,13346;36570,15414;35750,16837;34872,18289;33951,19727;32970,21134;31916,22499;30819,23789;49594,69975;0,69975;19258,24831;18102,23540;17004,22161;15936,20709;14941,19213;13990,17688;13112,16162;12292,14652;10873,11850;9775,9445;8999,7641;8531,6512;8707,6336;9556,5617;10492,4869;11721,4018;13199,3124;14926,2214;15892,1804;16887,1393;17955,1041;19068,718;20238,440;21438,219;22697,73;23985,0;25316,14;26707,117;28126,322;29560,630;31053,1041;32560,1584;34097,2258;35663,3065;37258,4018;38868,5133;40507,6409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7728;top:824;height:432;width:4901;" coordorigin="9574,1413" coordsize="4901,432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9574;top:1417;height:408;width:4225;v-text-anchor:middle;" fillcolor="#84A6BE" filled="t" stroked="f" coordsize="21600,21600" o:gfxdata="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6irZK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87" o:spid="_x0000_s1026" o:spt="202" type="#_x0000_t202" style="position:absolute;left:10637;top:1413;height:432;width:383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矩形 178" o:spid="_x0000_s1026" o:spt="7" type="#_x0000_t7" style="position:absolute;left:10177;top:1417;height:408;width:362;v-text-anchor:middle;" fillcolor="#F2F2F2" filled="t" stroked="f" coordsize="21600,21600" o:gfxdata="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tDA&#10;6cEAAADbAAAADwAAAAAAAAABACAAAAAiAAAAZHJzL2Rvd25yZXYueG1sUEsBAhQAFAAAAAgAh07i&#10;QDMvBZ47AAAAOQAAABAAAAAAAAAAAQAgAAAAEAEAAGRycy9zaGFwZXhtbC54bWxQSwUGAAAAAAYA&#10;BgBbAQAAugMAAAAA&#10;" adj="910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2" o:spid="_x0000_s1026" o:spt="100" style="position:absolute;left:9684;top:1520;height:204;width:293;" fillcolor="#FFFFFF" filled="t" stroked="f" coordsize="263,184" o:gfxdata="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filc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-1261745</wp:posOffset>
                </wp:positionV>
                <wp:extent cx="2005965" cy="10640695"/>
                <wp:effectExtent l="0" t="0" r="13335" b="825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5879" cy="10640695"/>
                          <a:chOff x="5374" y="-287"/>
                          <a:chExt cx="3655" cy="16838"/>
                        </a:xfrm>
                      </wpg:grpSpPr>
                      <wps:wsp>
                        <wps:cNvPr id="9" name="梯形 9"/>
                        <wps:cNvSpPr/>
                        <wps:spPr>
                          <a:xfrm>
                            <a:off x="5385" y="7026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梯形 12"/>
                        <wps:cNvSpPr/>
                        <wps:spPr>
                          <a:xfrm>
                            <a:off x="5385" y="11286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梯形 33"/>
                        <wps:cNvSpPr/>
                        <wps:spPr>
                          <a:xfrm>
                            <a:off x="5374" y="11286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梯形 50"/>
                        <wps:cNvSpPr/>
                        <wps:spPr>
                          <a:xfrm>
                            <a:off x="5374" y="11286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梯形 3"/>
                        <wps:cNvSpPr/>
                        <wps:spPr>
                          <a:xfrm>
                            <a:off x="5374" y="2421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梯形 2"/>
                        <wps:cNvSpPr/>
                        <wps:spPr>
                          <a:xfrm>
                            <a:off x="5400" y="7041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梯形 43"/>
                        <wps:cNvSpPr/>
                        <wps:spPr>
                          <a:xfrm>
                            <a:off x="5389" y="7041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梯形 53"/>
                        <wps:cNvSpPr/>
                        <wps:spPr>
                          <a:xfrm>
                            <a:off x="5389" y="7041"/>
                            <a:ext cx="3629" cy="706"/>
                          </a:xfrm>
                          <a:prstGeom prst="trapezoid">
                            <a:avLst>
                              <a:gd name="adj" fmla="val 63738"/>
                            </a:avLst>
                          </a:prstGeom>
                          <a:solidFill>
                            <a:srgbClr val="3D5D73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519" y="-287"/>
                            <a:ext cx="3330" cy="16838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8" name="矩形 48"/>
                        <wps:cNvSpPr/>
                        <wps:spPr>
                          <a:xfrm>
                            <a:off x="5508" y="-287"/>
                            <a:ext cx="3330" cy="16838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矩形 55"/>
                        <wps:cNvSpPr/>
                        <wps:spPr>
                          <a:xfrm>
                            <a:off x="5508" y="-287"/>
                            <a:ext cx="3330" cy="16838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矩形 6"/>
                        <wps:cNvSpPr/>
                        <wps:spPr>
                          <a:xfrm flipH="1">
                            <a:off x="5400" y="7747"/>
                            <a:ext cx="3629" cy="456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联系方式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7"/>
                        <wps:cNvSpPr/>
                        <wps:spPr>
                          <a:xfrm>
                            <a:off x="5762" y="1045"/>
                            <a:ext cx="2918" cy="7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00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D0D0D"/>
                                  <w:kern w:val="24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周永祥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669" y="2127"/>
                            <a:ext cx="3068" cy="4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20" w:lineRule="exact"/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D0D0D"/>
                                  <w:kern w:val="24"/>
                                  <w:lang w:eastAsia="zh-CN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仓储主管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" name="文本框 20"/>
                        <wps:cNvSpPr txBox="1"/>
                        <wps:spPr>
                          <a:xfrm>
                            <a:off x="5779" y="3990"/>
                            <a:ext cx="2835" cy="32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工作年限：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年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default" w:ascii="微软雅黑" w:hAnsi="微软雅黑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籍贯：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广东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-河源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年龄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30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性别：男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群众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学历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大专（本科在读）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矩形 5"/>
                        <wps:cNvSpPr/>
                        <wps:spPr>
                          <a:xfrm flipH="1">
                            <a:off x="5374" y="3125"/>
                            <a:ext cx="3629" cy="576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基本信息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矩形 38"/>
                        <wps:cNvSpPr/>
                        <wps:spPr>
                          <a:xfrm flipH="1">
                            <a:off x="5374" y="7732"/>
                            <a:ext cx="3629" cy="561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联系方式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文本框 21"/>
                        <wps:cNvSpPr txBox="1"/>
                        <wps:spPr>
                          <a:xfrm>
                            <a:off x="5728" y="8452"/>
                            <a:ext cx="3234" cy="26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4"/>
                                  <w:szCs w:val="24"/>
                                  <w:lang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电话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13435320012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262626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13435320012@139.com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default" w:ascii="微软雅黑" w:hAnsi="微软雅黑" w:eastAsia="微软雅黑" w:cstheme="minorBidi"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21"/>
                        <wps:cNvSpPr txBox="1"/>
                        <wps:spPr>
                          <a:xfrm>
                            <a:off x="5761" y="13002"/>
                            <a:ext cx="3101" cy="21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计算机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电影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  <w:rPr>
                                  <w:rFonts w:hint="default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6262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rgbClr w14:val="262626">
                                        <w14:lumMod w14:val="85000"/>
                                        <w14:lumOff w14:val="15000"/>
                                      </w14:srgbClr>
                                    </w14:solidFill>
                                  </w14:textFill>
                                </w:rPr>
                                <w:t>读书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 flipH="1">
                            <a:off x="5374" y="7732"/>
                            <a:ext cx="3629" cy="561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联系方式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矩形 5"/>
                        <wps:cNvSpPr/>
                        <wps:spPr>
                          <a:xfrm flipH="1">
                            <a:off x="5385" y="7732"/>
                            <a:ext cx="3629" cy="561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联系方式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矩形 49"/>
                        <wps:cNvSpPr/>
                        <wps:spPr>
                          <a:xfrm flipH="1">
                            <a:off x="5374" y="11992"/>
                            <a:ext cx="3629" cy="576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矩形 13"/>
                        <wps:cNvSpPr/>
                        <wps:spPr>
                          <a:xfrm flipH="1">
                            <a:off x="5385" y="11992"/>
                            <a:ext cx="3629" cy="576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矩形 32"/>
                        <wps:cNvSpPr/>
                        <wps:spPr>
                          <a:xfrm flipH="1">
                            <a:off x="5374" y="11992"/>
                            <a:ext cx="3629" cy="576"/>
                          </a:xfrm>
                          <a:prstGeom prst="rect">
                            <a:avLst/>
                          </a:prstGeom>
                          <a:solidFill>
                            <a:srgbClr val="84A6B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36" w:lineRule="exact"/>
                                <w:jc w:val="center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FFFFFF"/>
                                  <w:spacing w:val="60"/>
                                  <w:kern w:val="24"/>
                                  <w:sz w:val="28"/>
                                  <w:szCs w:val="28"/>
                                  <w:lang w:eastAsia="zh-CN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4.6pt;margin-top:-99.35pt;height:837.85pt;width:157.95pt;z-index:251654144;mso-width-relative:page;mso-height-relative:page;" coordorigin="5374,-287" coordsize="3655,16838" o:gfxdata="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">
                <o:lock v:ext="edit" aspectratio="f"/>
                <v:shape id="_x0000_s1026" o:spid="_x0000_s1026" style="position:absolute;left:5385;top:7026;height:706;width:3629;v-text-anchor:middle;" fillcolor="#3D5D73" filled="t" stroked="f" coordsize="3629,706" o:gfxdata="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0IkLgAAADaAAAA&#10;DwAAAAAAAAABACAAAAAiAAAAZHJzL2Rvd25yZXYueG1sUEsBAhQAFAAAAAgAh07iQDMvBZ47AAAA&#10;OQAAABAAAAAAAAAAAQAgAAAABwEAAGRycy9zaGFwZXhtbC54bWxQSwUGAAAAAAYABgBbAQAAsQMA&#10;AAAA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385;top:11286;height:706;width:3629;v-text-anchor:middle;" fillcolor="#3D5D73" filled="t" stroked="f" coordsize="3629,706" o:gfxdata="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y09HtwAAANsAAAAP&#10;AAAAAAAAAAEAIAAAACIAAABkcnMvZG93bnJldi54bWxQSwECFAAUAAAACACHTuJAMy8FnjsAAAA5&#10;AAAAEAAAAAAAAAABACAAAAAGAQAAZHJzL3NoYXBleG1sLnhtbFBLBQYAAAAABgAGAFsBAACwAwAA&#10;AAA=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374;top:11286;height:706;width:3629;v-text-anchor:middle;" fillcolor="#3D5D73" filled="t" stroked="f" coordsize="3629,706" o:gfxdata="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sytry5AAAA2wAA&#10;AA8AAAAAAAAAAQAgAAAAIgAAAGRycy9kb3ducmV2LnhtbFBLAQIUABQAAAAIAIdO4kAzLwWeOwAA&#10;ADkAAAAQAAAAAAAAAAEAIAAAAAgBAABkcnMvc2hhcGV4bWwueG1sUEsFBgAAAAAGAAYAWwEAALID&#10;AAAAAA==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374;top:11286;height:706;width:3629;v-text-anchor:middle;" fillcolor="#3D5D73" filled="t" stroked="f" coordsize="3629,706" o:gfxdata="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Y/zWu2AAAA2wAAAA8A&#10;AAAAAAAAAQAgAAAAIgAAAGRycy9kb3ducmV2LnhtbFBLAQIUABQAAAAIAIdO4kAzLwWeOwAAADkA&#10;AAAQAAAAAAAAAAEAIAAAAAUBAABkcnMvc2hhcGV4bWwueG1sUEsFBgAAAAAGAAYAWwEAAK8DAAAA&#10;AA==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梯形 3" o:spid="_x0000_s1026" style="position:absolute;left:5374;top:2421;height:706;width:3629;v-text-anchor:middle;" fillcolor="#3D5D73" filled="t" stroked="f" coordsize="3629,706" o:gfxdata="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Q2ZZvQAA&#10;ANsAAAAPAAAAAAAAAAEAIAAAACIAAABkcnMvZG93bnJldi54bWxQSwECFAAUAAAACACHTuJAMy8F&#10;njsAAAA5AAAAEAAAAAAAAAABACAAAAAMAQAAZHJzL3NoYXBleG1sLnhtbFBLBQYAAAAABgAGAFsB&#10;AAC2AwAAAAA=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400;top:7041;height:706;width:3629;v-text-anchor:middle;" fillcolor="#3D5D73" filled="t" stroked="f" coordsize="3629,706" o:gfxdata="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dma4bgAAADaAAAA&#10;DwAAAAAAAAABACAAAAAiAAAAZHJzL2Rvd25yZXYueG1sUEsBAhQAFAAAAAgAh07iQDMvBZ47AAAA&#10;OQAAABAAAAAAAAAAAQAgAAAABwEAAGRycy9zaGFwZXhtbC54bWxQSwUGAAAAAAYABgBbAQAAsQMA&#10;AAAA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389;top:7041;height:706;width:3629;v-text-anchor:middle;" fillcolor="#3D5D73" filled="t" stroked="f" coordsize="3629,706" o:gfxdata="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0xcG8AAAA&#10;2wAAAA8AAAAAAAAAAQAgAAAAIgAAAGRycy9kb3ducmV2LnhtbFBLAQIUABQAAAAIAIdO4kAzLwWe&#10;OwAAADkAAAAQAAAAAAAAAAEAIAAAAAsBAABkcnMvc2hhcGV4bWwueG1sUEsFBgAAAAAGAAYAWwEA&#10;ALUDAAAAAA==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5389;top:7041;height:706;width:3629;v-text-anchor:middle;" fillcolor="#3D5D73" filled="t" stroked="f" coordsize="3629,706" o:gfxdata="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1THL4A&#10;AADbAAAADwAAAAAAAAABACAAAAAiAAAAZHJzL2Rvd25yZXYueG1sUEsBAhQAFAAAAAgAh07iQDMv&#10;BZ47AAAAOQAAABAAAAAAAAAAAQAgAAAADQEAAGRycy9zaGFwZXhtbC54bWxQSwUGAAAAAAYABgBb&#10;AQAAtwMAAAAA&#10;" path="m0,706l449,0,3179,0,3629,706xe">
                  <v:path o:connectlocs="1814,0;224,353;1814,706;3404,353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5519;top:-287;height:16838;width:3330;v-text-anchor:middle;" fillcolor="#E2E2E2" filled="t" stroked="f" coordsize="21600,21600" o:gfxdata="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gVO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508;top:-287;height:16838;width:3330;v-text-anchor:middle;" fillcolor="#E2E2E2" filled="t" stroked="f" coordsize="21600,21600" o:gfxdata="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n08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508;top:-287;height:16838;width:3330;v-text-anchor:middle;" fillcolor="#E2E2E2" filled="t" stroked="f" coordsize="21600,21600" o:gfxdata="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/6o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400;top:7747;flip:x;height:456;width:3629;v-text-anchor:middle;" fillcolor="#84A6BE" filled="t" stroked="f" coordsize="21600,21600" o:gfxdata="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vzn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联系方式</w:t>
                        </w:r>
                      </w:p>
                    </w:txbxContent>
                  </v:textbox>
                </v:rect>
                <v:rect id="_x0000_s1026" o:spid="_x0000_s1026" o:spt="1" style="position:absolute;left:5762;top:1045;height:710;width:2918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600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/>
                            <w:color w:val="0D0D0D"/>
                            <w:kern w:val="24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周永祥</w:t>
                        </w:r>
                      </w:p>
                    </w:txbxContent>
                  </v:textbox>
                </v:rect>
                <v:rect id="_x0000_s1026" o:spid="_x0000_s1026" o:spt="1" style="position:absolute;left:5669;top:2127;height:464;width:3068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20" w:lineRule="exact"/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D0D0D"/>
                            <w:kern w:val="24"/>
                            <w:lang w:eastAsia="zh-CN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仓储主管</w:t>
                        </w:r>
                      </w:p>
                    </w:txbxContent>
                  </v:textbox>
                </v:rect>
                <v:shape id="文本框 20" o:spid="_x0000_s1026" o:spt="202" type="#_x0000_t202" style="position:absolute;left:5779;top:3990;height:3202;width:283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工作年限：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年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default" w:ascii="微软雅黑" w:hAnsi="微软雅黑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籍贯：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广东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-河源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年龄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30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性别：男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群众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学历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大专（本科在读）</w:t>
                        </w:r>
                      </w:p>
                    </w:txbxContent>
                  </v:textbox>
                </v:shape>
                <v:rect id="矩形 5" o:spid="_x0000_s1026" o:spt="1" style="position:absolute;left:5374;top:3125;flip:x;height:576;width:3629;v-text-anchor:middle;" fillcolor="#84A6BE" filled="t" stroked="f" coordsize="21600,21600" o:gfxdata="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UnW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基本信息</w:t>
                        </w:r>
                      </w:p>
                    </w:txbxContent>
                  </v:textbox>
                </v:rect>
                <v:rect id="_x0000_s1026" o:spid="_x0000_s1026" o:spt="1" style="position:absolute;left:5374;top:7732;flip:x;height:561;width:3629;v-text-anchor:middle;" fillcolor="#84A6BE" filled="t" stroked="f" coordsize="21600,21600" o:gfxdata="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7Lkp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联系方式</w:t>
                        </w:r>
                      </w:p>
                    </w:txbxContent>
                  </v:textbox>
                </v:rect>
                <v:shape id="文本框 21" o:spid="_x0000_s1026" o:spt="202" type="#_x0000_t202" style="position:absolute;left:5728;top:8452;height:2644;width:3234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4"/>
                            <w:szCs w:val="24"/>
                            <w:lang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电话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13435320012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262626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13435320012@139.com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default" w:ascii="微软雅黑" w:hAnsi="微软雅黑" w:eastAsia="微软雅黑" w:cstheme="minorBidi"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1" o:spid="_x0000_s1026" o:spt="202" type="#_x0000_t202" style="position:absolute;left:5761;top:13002;height:2144;width:3101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计算机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音乐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电影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  <w:rPr>
                            <w:rFonts w:hint="default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6262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rgbClr w14:val="262626">
                                  <w14:lumMod w14:val="85000"/>
                                  <w14:lumOff w14:val="15000"/>
                                </w14:srgbClr>
                              </w14:solidFill>
                            </w14:textFill>
                          </w:rPr>
                          <w:t>读书</w:t>
                        </w:r>
                      </w:p>
                    </w:txbxContent>
                  </v:textbox>
                </v:shape>
                <v:rect id="_x0000_s1026" o:spid="_x0000_s1026" o:spt="1" style="position:absolute;left:5374;top:7732;flip:x;height:561;width:3629;v-text-anchor:middle;" fillcolor="#84A6BE" filled="t" stroked="f" coordsize="21600,21600" o:gfxdata="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Lt6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联系方式</w:t>
                        </w:r>
                      </w:p>
                    </w:txbxContent>
                  </v:textbox>
                </v:rect>
                <v:rect id="_x0000_s1026" o:spid="_x0000_s1026" o:spt="1" style="position:absolute;left:5385;top:7732;flip:x;height:561;width:3629;v-text-anchor:middle;" fillcolor="#84A6BE" filled="t" stroked="f" coordsize="21600,21600" o:gfxdata="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3GKQ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联系方式</w:t>
                        </w:r>
                      </w:p>
                    </w:txbxContent>
                  </v:textbox>
                </v:rect>
                <v:rect id="_x0000_s1026" o:spid="_x0000_s1026" o:spt="1" style="position:absolute;left:5374;top:11992;flip:x;height:576;width:3629;v-text-anchor:middle;" fillcolor="#84A6BE" filled="t" stroked="f" coordsize="21600,21600" o:gfxdata="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YFEc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  <w:lang w:eastAsia="zh-CN"/>
                          </w:rPr>
                          <w:t>兴趣爱好</w:t>
                        </w:r>
                      </w:p>
                    </w:txbxContent>
                  </v:textbox>
                </v:rect>
                <v:rect id="_x0000_s1026" o:spid="_x0000_s1026" o:spt="1" style="position:absolute;left:5385;top:11992;flip:x;height:576;width:3629;v-text-anchor:middle;" fillcolor="#84A6BE" filled="t" stroked="f" coordsize="21600,21600" o:gfxdata="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2ly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  <w:lang w:eastAsia="zh-CN"/>
                          </w:rPr>
                          <w:t>兴趣爱好</w:t>
                        </w:r>
                      </w:p>
                    </w:txbxContent>
                  </v:textbox>
                </v:rect>
                <v:rect id="_x0000_s1026" o:spid="_x0000_s1026" o:spt="1" style="position:absolute;left:5374;top:11992;flip:x;height:576;width:3629;v-text-anchor:middle;" fillcolor="#84A6BE" filled="t" stroked="f" coordsize="21600,21600" o:gfxdata="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I6V+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 w:line="336" w:lineRule="exact"/>
                          <w:jc w:val="center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FFFFFF"/>
                            <w:spacing w:val="60"/>
                            <w:kern w:val="24"/>
                            <w:sz w:val="28"/>
                            <w:szCs w:val="28"/>
                            <w:lang w:eastAsia="zh-CN"/>
                          </w:rPr>
                          <w:t>兴趣爱好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AD902B"/>
    <w:multiLevelType w:val="singleLevel"/>
    <w:tmpl w:val="FAAD90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8650BF0"/>
    <w:multiLevelType w:val="multilevel"/>
    <w:tmpl w:val="18650B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683D46"/>
    <w:rsid w:val="005857F5"/>
    <w:rsid w:val="005B591C"/>
    <w:rsid w:val="00C348FE"/>
    <w:rsid w:val="04AB1673"/>
    <w:rsid w:val="060D09BF"/>
    <w:rsid w:val="060E27D4"/>
    <w:rsid w:val="06751C06"/>
    <w:rsid w:val="08FB4E7C"/>
    <w:rsid w:val="0BDE6C8C"/>
    <w:rsid w:val="0C1F6C03"/>
    <w:rsid w:val="10843AC4"/>
    <w:rsid w:val="12054108"/>
    <w:rsid w:val="2348272D"/>
    <w:rsid w:val="2AE436E7"/>
    <w:rsid w:val="32CF37B3"/>
    <w:rsid w:val="335626E1"/>
    <w:rsid w:val="387B167F"/>
    <w:rsid w:val="38B402C7"/>
    <w:rsid w:val="3A2152AA"/>
    <w:rsid w:val="3AAC3F32"/>
    <w:rsid w:val="3C683D46"/>
    <w:rsid w:val="4D263A37"/>
    <w:rsid w:val="4E114B4C"/>
    <w:rsid w:val="54AC7874"/>
    <w:rsid w:val="5DDF3132"/>
    <w:rsid w:val="5E507D29"/>
    <w:rsid w:val="600F74C4"/>
    <w:rsid w:val="69290E36"/>
    <w:rsid w:val="6B9350CD"/>
    <w:rsid w:val="749B3B7A"/>
    <w:rsid w:val="791B26DE"/>
    <w:rsid w:val="7B40675C"/>
    <w:rsid w:val="7EF8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</w:rPr>
  </w:style>
  <w:style w:type="paragraph" w:customStyle="1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office6\templates\download\34ddec7c-42c1-7a7b-9945-33e4cef823cc\&#20010;&#20154;&#31616;&#21382;&#36890;&#2999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个人简历通用模板.docx</Template>
  <Pages>1</Pages>
  <Words>0</Words>
  <Characters>0</Characters>
  <Lines>1</Lines>
  <Paragraphs>1</Paragraphs>
  <TotalTime>14</TotalTime>
  <ScaleCrop>false</ScaleCrop>
  <LinksUpToDate>false</LinksUpToDate>
  <CharactersWithSpaces>1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2019-06-27T06:19:00Z</dcterms:created>
  <dc:creator>～祥～</dc:creator>
  <cp:lastModifiedBy>～祥～</cp:lastModifiedBy>
  <cp:lastPrinted>2019-09-16T08:59:13Z</cp:lastPrinted>
  <dcterms:modified xsi:type="dcterms:W3CDTF">2019-09-16T09:01:32Z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